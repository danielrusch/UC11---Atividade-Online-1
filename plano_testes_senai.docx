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BDC9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672BBEDB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1445B48C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512C224B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252C835F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37B88B1C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3DBD8278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2A431282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6A29C1B1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5EF8938B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01411916" w14:textId="6F884931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396C0F73" w14:textId="5A6CBE35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019979F0" w14:textId="18C9D631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77E78BE1" w14:textId="122ACE99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08EE3094" w14:textId="182B9901" w:rsidR="005E5A15" w:rsidRPr="00567FB3" w:rsidRDefault="005E5A15" w:rsidP="00AB3F38">
      <w:pPr>
        <w:pStyle w:val="Ttulo"/>
        <w:spacing w:before="120" w:line="288" w:lineRule="auto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Plano</w:t>
      </w:r>
      <w:r w:rsidR="00E2603D">
        <w:rPr>
          <w:rFonts w:cs="Arial"/>
          <w:b w:val="0"/>
          <w:bCs/>
          <w:sz w:val="24"/>
          <w:szCs w:val="24"/>
          <w:lang w:val="pt-BR"/>
        </w:rPr>
        <w:t xml:space="preserve"> </w:t>
      </w:r>
      <w:r w:rsidRPr="00567FB3">
        <w:rPr>
          <w:rFonts w:cs="Arial"/>
          <w:b w:val="0"/>
          <w:bCs/>
          <w:sz w:val="24"/>
          <w:szCs w:val="24"/>
          <w:lang w:val="pt-BR"/>
        </w:rPr>
        <w:t>de Testes</w:t>
      </w:r>
    </w:p>
    <w:p w14:paraId="34CA43C1" w14:textId="781A4CFF" w:rsidR="005E5A15" w:rsidRPr="00567FB3" w:rsidRDefault="003978D3" w:rsidP="00AB3F38">
      <w:pPr>
        <w:jc w:val="center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SITE SENAI</w:t>
      </w:r>
    </w:p>
    <w:p w14:paraId="4E962079" w14:textId="0F449149" w:rsidR="005E5A15" w:rsidRPr="00567FB3" w:rsidRDefault="005E5A15" w:rsidP="00AB3F38">
      <w:pPr>
        <w:pStyle w:val="Ttulo"/>
        <w:spacing w:before="120"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7068A83B" w14:textId="54865EDB" w:rsidR="005E5A15" w:rsidRPr="00567FB3" w:rsidRDefault="005E5A15" w:rsidP="00AB3F38">
      <w:pPr>
        <w:pStyle w:val="Ttulo"/>
        <w:spacing w:before="120"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7A0ADD4F" w14:textId="77777777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0DD925E6" w14:textId="77777777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5E8FA851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48391B5E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51DBCD39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785CE902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1F63E1BF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55D82524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6015BE3A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3D2FA358" w14:textId="77777777" w:rsidR="00BC3081" w:rsidRPr="00567FB3" w:rsidRDefault="005E5A15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679A2C80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20AA19EC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38B12A08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7FA650B1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2A7283B3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06332500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731F229A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0C7F513B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0B5BEB7A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244A556F" w14:textId="77777777" w:rsidR="00567FB3" w:rsidRPr="00567FB3" w:rsidRDefault="00567FB3" w:rsidP="00B2797F">
      <w:pPr>
        <w:jc w:val="both"/>
        <w:rPr>
          <w:lang w:val="pt-BR"/>
        </w:rPr>
      </w:pPr>
    </w:p>
    <w:p w14:paraId="1E26D341" w14:textId="77777777" w:rsidR="00567FB3" w:rsidRPr="00567FB3" w:rsidRDefault="00567FB3" w:rsidP="00B2797F">
      <w:pPr>
        <w:jc w:val="both"/>
        <w:rPr>
          <w:lang w:val="pt-BR"/>
        </w:rPr>
      </w:pPr>
    </w:p>
    <w:p w14:paraId="0A8D988A" w14:textId="77777777" w:rsidR="00567FB3" w:rsidRPr="00567FB3" w:rsidRDefault="00567FB3" w:rsidP="00B2797F">
      <w:pPr>
        <w:jc w:val="both"/>
        <w:rPr>
          <w:lang w:val="pt-BR"/>
        </w:rPr>
      </w:pPr>
    </w:p>
    <w:p w14:paraId="43524949" w14:textId="202E7B26" w:rsidR="005E5A15" w:rsidRPr="00567FB3" w:rsidRDefault="005E5A15" w:rsidP="00B2797F">
      <w:pPr>
        <w:pStyle w:val="Ttul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Índice</w:t>
      </w:r>
    </w:p>
    <w:p w14:paraId="46D24385" w14:textId="77777777" w:rsidR="005E5A15" w:rsidRPr="00567FB3" w:rsidRDefault="005E5A15" w:rsidP="00B2797F">
      <w:pPr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0B752288" w14:textId="77777777" w:rsidR="00172733" w:rsidRPr="00567FB3" w:rsidRDefault="005E5A15" w:rsidP="00B2797F">
      <w:pPr>
        <w:pStyle w:val="Sumrio1"/>
        <w:tabs>
          <w:tab w:val="left" w:pos="400"/>
          <w:tab w:val="right" w:leader="dot" w:pos="9350"/>
        </w:tabs>
        <w:jc w:val="both"/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 w:val="0"/>
          <w:bCs/>
          <w:sz w:val="24"/>
          <w:szCs w:val="24"/>
          <w:lang w:val="pt-BR"/>
        </w:rPr>
        <w:fldChar w:fldCharType="begin"/>
      </w:r>
      <w:r w:rsidRPr="00567FB3">
        <w:rPr>
          <w:rFonts w:ascii="Arial" w:hAnsi="Arial" w:cs="Arial"/>
          <w:b w:val="0"/>
          <w:bCs/>
          <w:sz w:val="24"/>
          <w:szCs w:val="24"/>
          <w:lang w:val="pt-BR"/>
        </w:rPr>
        <w:instrText xml:space="preserve"> TOC \o "1-3" </w:instrText>
      </w:r>
      <w:r w:rsidRPr="00567FB3">
        <w:rPr>
          <w:rFonts w:ascii="Arial" w:hAnsi="Arial" w:cs="Arial"/>
          <w:b w:val="0"/>
          <w:bCs/>
          <w:sz w:val="24"/>
          <w:szCs w:val="24"/>
          <w:lang w:val="pt-BR"/>
        </w:rPr>
        <w:fldChar w:fldCharType="separate"/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1.</w:t>
      </w:r>
      <w:r w:rsidR="00172733" w:rsidRPr="00567FB3"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  <w:tab/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Introdução</w:t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ab/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begin"/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instrText xml:space="preserve"> PAGEREF _Toc89959747 \h </w:instrText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</w:rPr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separate"/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3</w:t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end"/>
      </w:r>
    </w:p>
    <w:p w14:paraId="27BA6D63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1.1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Objetivos</w:t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instrText xml:space="preserve"> PAGEREF _Toc89959748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3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3603285C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PT"/>
        </w:rPr>
        <w:t>1.2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PT"/>
        </w:rPr>
        <w:t>Escopo</w:t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instrText xml:space="preserve"> PAGEREF _Toc89959749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3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32303082" w14:textId="77777777" w:rsidR="00172733" w:rsidRPr="00567FB3" w:rsidRDefault="00172733" w:rsidP="00B2797F">
      <w:pPr>
        <w:pStyle w:val="Sumrio1"/>
        <w:tabs>
          <w:tab w:val="left" w:pos="400"/>
          <w:tab w:val="right" w:leader="dot" w:pos="9350"/>
        </w:tabs>
        <w:jc w:val="both"/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2.</w:t>
      </w:r>
      <w:r w:rsidRPr="00567FB3"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Requisitos a Testar</w:t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instrText xml:space="preserve"> PAGEREF _Toc89959750 \h </w:instrTex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4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end"/>
      </w:r>
    </w:p>
    <w:p w14:paraId="7DC1B1F5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2.1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Teste da Função de Busca de Cursos</w:t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instrText xml:space="preserve"> PAGEREF _Toc89959751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4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0AD4EFD4" w14:textId="77777777" w:rsidR="00172733" w:rsidRPr="00567FB3" w:rsidRDefault="00172733" w:rsidP="00B2797F">
      <w:pPr>
        <w:pStyle w:val="Sumrio1"/>
        <w:tabs>
          <w:tab w:val="left" w:pos="400"/>
          <w:tab w:val="right" w:leader="dot" w:pos="9350"/>
        </w:tabs>
        <w:jc w:val="both"/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3.</w:t>
      </w:r>
      <w:r w:rsidRPr="00567FB3"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Estratégia de Teste</w:t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instrText xml:space="preserve"> PAGEREF _Toc89959752 \h </w:instrTex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5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end"/>
      </w:r>
    </w:p>
    <w:p w14:paraId="26015A2E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3.1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Tipos de Teste</w:t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instrText xml:space="preserve"> PAGEREF _Toc89959753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5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1CED591A" w14:textId="77777777" w:rsidR="00172733" w:rsidRPr="00567FB3" w:rsidRDefault="00172733" w:rsidP="00B2797F">
      <w:pPr>
        <w:pStyle w:val="Sumrio3"/>
        <w:tabs>
          <w:tab w:val="left" w:pos="1200"/>
          <w:tab w:val="right" w:leader="dot" w:pos="9350"/>
        </w:tabs>
        <w:jc w:val="both"/>
        <w:rPr>
          <w:rFonts w:ascii="Arial" w:eastAsiaTheme="minorEastAsia" w:hAnsi="Arial" w:cs="Arial"/>
          <w:bCs/>
          <w:i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i w:val="0"/>
          <w:noProof/>
          <w:sz w:val="24"/>
          <w:szCs w:val="24"/>
          <w:lang w:val="pt-BR"/>
        </w:rPr>
        <w:t>3.1.1</w:t>
      </w:r>
      <w:r w:rsidRPr="00567FB3">
        <w:rPr>
          <w:rFonts w:ascii="Arial" w:eastAsiaTheme="minorEastAsia" w:hAnsi="Arial" w:cs="Arial"/>
          <w:bCs/>
          <w:i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i w:val="0"/>
          <w:noProof/>
          <w:sz w:val="24"/>
          <w:szCs w:val="24"/>
          <w:lang w:val="pt-BR"/>
        </w:rPr>
        <w:t>Teste da Interface do Usuário</w:t>
      </w:r>
      <w:r w:rsidRPr="00567FB3">
        <w:rPr>
          <w:rFonts w:ascii="Arial" w:hAnsi="Arial" w:cs="Arial"/>
          <w:bCs/>
          <w:i w:val="0"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Cs/>
          <w:i w:val="0"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i w:val="0"/>
          <w:noProof/>
          <w:sz w:val="24"/>
          <w:szCs w:val="24"/>
          <w:lang w:val="pt-BR"/>
        </w:rPr>
        <w:instrText xml:space="preserve"> PAGEREF _Toc89959754 \h </w:instrText>
      </w:r>
      <w:r w:rsidRPr="00567FB3">
        <w:rPr>
          <w:rFonts w:ascii="Arial" w:hAnsi="Arial" w:cs="Arial"/>
          <w:bCs/>
          <w:i w:val="0"/>
          <w:noProof/>
          <w:sz w:val="24"/>
          <w:szCs w:val="24"/>
        </w:rPr>
      </w:r>
      <w:r w:rsidRPr="00567FB3">
        <w:rPr>
          <w:rFonts w:ascii="Arial" w:hAnsi="Arial" w:cs="Arial"/>
          <w:bCs/>
          <w:i w:val="0"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i w:val="0"/>
          <w:noProof/>
          <w:sz w:val="24"/>
          <w:szCs w:val="24"/>
          <w:lang w:val="pt-BR"/>
        </w:rPr>
        <w:t>5</w:t>
      </w:r>
      <w:r w:rsidRPr="00567FB3">
        <w:rPr>
          <w:rFonts w:ascii="Arial" w:hAnsi="Arial" w:cs="Arial"/>
          <w:bCs/>
          <w:i w:val="0"/>
          <w:noProof/>
          <w:sz w:val="24"/>
          <w:szCs w:val="24"/>
        </w:rPr>
        <w:fldChar w:fldCharType="end"/>
      </w:r>
    </w:p>
    <w:p w14:paraId="587FEB5F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3.2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Ferramentas</w:t>
      </w:r>
      <w:r w:rsidRPr="00567FB3">
        <w:rPr>
          <w:rFonts w:ascii="Arial" w:hAnsi="Arial" w:cs="Arial"/>
          <w:bCs/>
          <w:noProof/>
          <w:sz w:val="24"/>
          <w:szCs w:val="24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</w:rPr>
        <w:instrText xml:space="preserve"> PAGEREF _Toc89959755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</w:rPr>
        <w:t>5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3E758CCE" w14:textId="77777777" w:rsidR="00172733" w:rsidRPr="00567FB3" w:rsidRDefault="00172733" w:rsidP="00B2797F">
      <w:pPr>
        <w:pStyle w:val="Sumrio1"/>
        <w:tabs>
          <w:tab w:val="left" w:pos="400"/>
          <w:tab w:val="right" w:leader="dot" w:pos="9350"/>
        </w:tabs>
        <w:jc w:val="both"/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4.</w:t>
      </w:r>
      <w:r w:rsidRPr="00567FB3"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Recursos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instrText xml:space="preserve"> PAGEREF _Toc89959756 \h </w:instrTex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t>6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end"/>
      </w:r>
    </w:p>
    <w:p w14:paraId="3EA786E3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4.1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Sistema</w:t>
      </w:r>
      <w:r w:rsidRPr="00567FB3">
        <w:rPr>
          <w:rFonts w:ascii="Arial" w:hAnsi="Arial" w:cs="Arial"/>
          <w:bCs/>
          <w:noProof/>
          <w:sz w:val="24"/>
          <w:szCs w:val="24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</w:rPr>
        <w:instrText xml:space="preserve"> PAGEREF _Toc89959757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</w:rPr>
        <w:t>6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3BEE9A51" w14:textId="77777777" w:rsidR="00172733" w:rsidRPr="00567FB3" w:rsidRDefault="00172733" w:rsidP="00B2797F">
      <w:pPr>
        <w:pStyle w:val="Sumrio1"/>
        <w:tabs>
          <w:tab w:val="left" w:pos="400"/>
          <w:tab w:val="right" w:leader="dot" w:pos="9350"/>
        </w:tabs>
        <w:jc w:val="both"/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5.</w:t>
      </w:r>
      <w:r w:rsidRPr="00567FB3"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Cronograma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instrText xml:space="preserve"> PAGEREF _Toc89959758 \h </w:instrTex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t>7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end"/>
      </w:r>
    </w:p>
    <w:p w14:paraId="4BA2E5D3" w14:textId="77777777" w:rsidR="005E5A15" w:rsidRPr="00567FB3" w:rsidRDefault="005E5A15" w:rsidP="00B2797F">
      <w:pPr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567FB3">
        <w:rPr>
          <w:rFonts w:ascii="Arial" w:hAnsi="Arial" w:cs="Arial"/>
          <w:bCs/>
          <w:sz w:val="24"/>
          <w:szCs w:val="24"/>
          <w:lang w:val="pt-BR"/>
        </w:rPr>
        <w:fldChar w:fldCharType="end"/>
      </w:r>
      <w:r w:rsidRPr="00567FB3">
        <w:rPr>
          <w:rFonts w:ascii="Arial" w:hAnsi="Arial" w:cs="Arial"/>
          <w:bCs/>
          <w:sz w:val="24"/>
          <w:szCs w:val="24"/>
          <w:lang w:val="pt-BR"/>
        </w:rPr>
        <w:br w:type="page"/>
      </w:r>
    </w:p>
    <w:p w14:paraId="4357A5AC" w14:textId="77777777" w:rsidR="005E5A15" w:rsidRPr="006F74B9" w:rsidRDefault="005E5A15" w:rsidP="00B2797F">
      <w:pPr>
        <w:pStyle w:val="Ttulo1"/>
        <w:jc w:val="both"/>
        <w:rPr>
          <w:rFonts w:cs="Arial"/>
          <w:szCs w:val="24"/>
          <w:lang w:val="pt-BR"/>
        </w:rPr>
      </w:pPr>
      <w:bookmarkStart w:id="0" w:name="_Toc89959747"/>
      <w:r w:rsidRPr="006F74B9">
        <w:rPr>
          <w:rFonts w:cs="Arial"/>
          <w:szCs w:val="24"/>
          <w:lang w:val="pt-BR"/>
        </w:rPr>
        <w:lastRenderedPageBreak/>
        <w:t>Introdução</w:t>
      </w:r>
      <w:bookmarkEnd w:id="0"/>
    </w:p>
    <w:p w14:paraId="147B7F0B" w14:textId="77777777" w:rsidR="005E5A15" w:rsidRPr="00567FB3" w:rsidRDefault="005E5A15" w:rsidP="00B2797F">
      <w:pPr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60C58E61" w14:textId="77777777" w:rsidR="005E5A15" w:rsidRPr="006F74B9" w:rsidRDefault="005E5A15" w:rsidP="00B2797F">
      <w:pPr>
        <w:pStyle w:val="Ttulo2"/>
        <w:jc w:val="both"/>
        <w:rPr>
          <w:rFonts w:cs="Arial"/>
          <w:sz w:val="24"/>
          <w:szCs w:val="24"/>
          <w:lang w:val="pt-BR"/>
        </w:rPr>
      </w:pPr>
      <w:bookmarkStart w:id="1" w:name="_Toc89959748"/>
      <w:r w:rsidRPr="006F74B9">
        <w:rPr>
          <w:rFonts w:cs="Arial"/>
          <w:sz w:val="24"/>
          <w:szCs w:val="24"/>
          <w:lang w:val="pt-BR"/>
        </w:rPr>
        <w:t>Objetivos</w:t>
      </w:r>
      <w:bookmarkEnd w:id="1"/>
    </w:p>
    <w:p w14:paraId="15F400B9" w14:textId="77777777" w:rsidR="005E5A15" w:rsidRPr="00567FB3" w:rsidRDefault="005E5A15" w:rsidP="00B2797F">
      <w:pPr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2B1AFECD" w14:textId="0D74F0CE" w:rsidR="00702AB5" w:rsidRDefault="00702AB5" w:rsidP="005D583B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O site </w:t>
      </w:r>
      <w:r w:rsidR="003978D3">
        <w:rPr>
          <w:rFonts w:ascii="Arial" w:hAnsi="Arial" w:cs="Arial"/>
          <w:bCs/>
          <w:sz w:val="24"/>
          <w:szCs w:val="24"/>
          <w:lang w:val="pt-BR"/>
        </w:rPr>
        <w:t>do SENAI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voltado ao público </w:t>
      </w:r>
      <w:r w:rsidR="003978D3">
        <w:rPr>
          <w:rFonts w:ascii="Arial" w:hAnsi="Arial" w:cs="Arial"/>
          <w:bCs/>
          <w:sz w:val="24"/>
          <w:szCs w:val="24"/>
          <w:lang w:val="pt-BR"/>
        </w:rPr>
        <w:t>que busca um curso profissionalizante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oferecendo as mais variadas </w:t>
      </w:r>
      <w:r w:rsidR="003978D3">
        <w:rPr>
          <w:rFonts w:ascii="Arial" w:hAnsi="Arial" w:cs="Arial"/>
          <w:bCs/>
          <w:sz w:val="24"/>
          <w:szCs w:val="24"/>
          <w:lang w:val="pt-BR"/>
        </w:rPr>
        <w:t>possibilidades</w:t>
      </w:r>
      <w:r>
        <w:rPr>
          <w:rFonts w:ascii="Arial" w:hAnsi="Arial" w:cs="Arial"/>
          <w:bCs/>
          <w:sz w:val="24"/>
          <w:szCs w:val="24"/>
          <w:lang w:val="pt-BR"/>
        </w:rPr>
        <w:t>, devendo apresentar estabilidade e segurança aos usuários.</w:t>
      </w:r>
    </w:p>
    <w:p w14:paraId="4FA85125" w14:textId="6D3A15F1" w:rsidR="00702AB5" w:rsidRDefault="00702AB5" w:rsidP="005D583B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Neste contexto este plano de testes busca realizar uma bateria de testes nos mais variados e importantes quesitos do site como busca, login, catálogo de </w:t>
      </w:r>
      <w:proofErr w:type="gramStart"/>
      <w:r>
        <w:rPr>
          <w:rFonts w:ascii="Arial" w:hAnsi="Arial" w:cs="Arial"/>
          <w:bCs/>
          <w:sz w:val="24"/>
          <w:szCs w:val="24"/>
          <w:lang w:val="pt-BR"/>
        </w:rPr>
        <w:t>produtos, etc.</w:t>
      </w:r>
      <w:proofErr w:type="gramEnd"/>
    </w:p>
    <w:p w14:paraId="54313F3A" w14:textId="48AD4F41" w:rsidR="00B2797F" w:rsidRPr="00702AB5" w:rsidRDefault="00D828B7" w:rsidP="00702AB5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O teste </w:t>
      </w:r>
      <w:r w:rsidR="00702AB5">
        <w:rPr>
          <w:rFonts w:ascii="Arial" w:hAnsi="Arial" w:cs="Arial"/>
          <w:bCs/>
          <w:sz w:val="24"/>
          <w:szCs w:val="24"/>
          <w:lang w:val="pt-BR"/>
        </w:rPr>
        <w:t xml:space="preserve">realizado faz uso de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uma automação </w:t>
      </w:r>
      <w:r w:rsidR="002E7CF9">
        <w:rPr>
          <w:rFonts w:ascii="Arial" w:hAnsi="Arial" w:cs="Arial"/>
          <w:bCs/>
          <w:sz w:val="24"/>
          <w:szCs w:val="24"/>
          <w:lang w:val="pt-BR"/>
        </w:rPr>
        <w:t>que simulará a</w:t>
      </w:r>
      <w:r w:rsidR="002E7CF9" w:rsidRPr="002E7CF9">
        <w:rPr>
          <w:rFonts w:ascii="Arial" w:hAnsi="Arial" w:cs="Arial"/>
          <w:bCs/>
          <w:color w:val="000000" w:themeColor="text1"/>
          <w:sz w:val="24"/>
          <w:szCs w:val="24"/>
          <w:lang w:val="pt-BR"/>
        </w:rPr>
        <w:t xml:space="preserve"> </w:t>
      </w:r>
      <w:r w:rsidR="002E7CF9" w:rsidRPr="002E7CF9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pt-BR"/>
        </w:rPr>
        <w:t>interação</w:t>
      </w:r>
      <w:r w:rsidR="002E7CF9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702A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humana na quantidade de</w:t>
      </w:r>
      <w:r w:rsidR="002E7CF9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vezes </w:t>
      </w:r>
      <w:r w:rsidR="00702A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que </w:t>
      </w:r>
      <w:r w:rsidR="002E7CF9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forem </w:t>
      </w:r>
      <w:r w:rsidR="003978D3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necessárias</w:t>
      </w:r>
      <w:r w:rsidR="003978D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a</w:t>
      </w:r>
      <w:r w:rsidR="002E7CF9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fim de encontrar possíveis erros.</w:t>
      </w:r>
    </w:p>
    <w:p w14:paraId="14B17FAB" w14:textId="3E04BC95" w:rsidR="003610EF" w:rsidRDefault="003610EF" w:rsidP="003610EF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Os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softwares necessários para a realização dos testes </w:t>
      </w:r>
      <w:r w:rsidR="00702AB5">
        <w:rPr>
          <w:rFonts w:ascii="Arial" w:hAnsi="Arial" w:cs="Arial"/>
          <w:bCs/>
          <w:sz w:val="24"/>
          <w:szCs w:val="24"/>
          <w:lang w:val="pt-BR"/>
        </w:rPr>
        <w:t>foram</w:t>
      </w:r>
      <w:r>
        <w:rPr>
          <w:rFonts w:ascii="Arial" w:hAnsi="Arial" w:cs="Arial"/>
          <w:bCs/>
          <w:sz w:val="24"/>
          <w:szCs w:val="24"/>
          <w:lang w:val="pt-BR"/>
        </w:rPr>
        <w:t xml:space="preserve">: </w:t>
      </w:r>
      <w:proofErr w:type="spellStart"/>
      <w:r w:rsidRPr="003610EF">
        <w:rPr>
          <w:rFonts w:ascii="Arial" w:hAnsi="Arial" w:cs="Arial"/>
          <w:bCs/>
          <w:sz w:val="24"/>
          <w:szCs w:val="24"/>
          <w:lang w:val="pt-BR"/>
        </w:rPr>
        <w:t>Selenium</w:t>
      </w:r>
      <w:proofErr w:type="spellEnd"/>
      <w:r w:rsidRPr="003610EF">
        <w:rPr>
          <w:rFonts w:ascii="Arial" w:hAnsi="Arial" w:cs="Arial"/>
          <w:bCs/>
          <w:sz w:val="24"/>
          <w:szCs w:val="24"/>
          <w:lang w:val="pt-BR"/>
        </w:rPr>
        <w:t>, Eclipse, JDK, J-</w:t>
      </w:r>
      <w:proofErr w:type="spellStart"/>
      <w:r w:rsidRPr="003610EF">
        <w:rPr>
          <w:rFonts w:ascii="Arial" w:hAnsi="Arial" w:cs="Arial"/>
          <w:bCs/>
          <w:sz w:val="24"/>
          <w:szCs w:val="24"/>
          <w:lang w:val="pt-BR"/>
        </w:rPr>
        <w:t>unit</w:t>
      </w:r>
      <w:proofErr w:type="spellEnd"/>
      <w:r w:rsidRPr="003610EF">
        <w:rPr>
          <w:rFonts w:ascii="Arial" w:hAnsi="Arial" w:cs="Arial"/>
          <w:bCs/>
          <w:sz w:val="24"/>
          <w:szCs w:val="24"/>
          <w:lang w:val="pt-BR"/>
        </w:rPr>
        <w:t xml:space="preserve">, Chrome </w:t>
      </w:r>
      <w:proofErr w:type="spellStart"/>
      <w:r w:rsidRPr="003610EF">
        <w:rPr>
          <w:rFonts w:ascii="Arial" w:hAnsi="Arial" w:cs="Arial"/>
          <w:bCs/>
          <w:sz w:val="24"/>
          <w:szCs w:val="24"/>
          <w:lang w:val="pt-BR"/>
        </w:rPr>
        <w:t>WebDriver</w:t>
      </w:r>
      <w:proofErr w:type="spellEnd"/>
      <w:r w:rsidRPr="003610EF">
        <w:rPr>
          <w:rFonts w:ascii="Arial" w:hAnsi="Arial" w:cs="Arial"/>
          <w:bCs/>
          <w:sz w:val="24"/>
          <w:szCs w:val="24"/>
          <w:lang w:val="pt-BR"/>
        </w:rPr>
        <w:t xml:space="preserve"> e Apache </w:t>
      </w:r>
      <w:proofErr w:type="spellStart"/>
      <w:r w:rsidRPr="003610EF">
        <w:rPr>
          <w:rFonts w:ascii="Arial" w:hAnsi="Arial" w:cs="Arial"/>
          <w:bCs/>
          <w:sz w:val="24"/>
          <w:szCs w:val="24"/>
          <w:lang w:val="pt-BR"/>
        </w:rPr>
        <w:t>Maven</w:t>
      </w:r>
      <w:proofErr w:type="spellEnd"/>
      <w:r>
        <w:rPr>
          <w:rFonts w:ascii="Arial" w:hAnsi="Arial" w:cs="Arial"/>
          <w:bCs/>
          <w:sz w:val="24"/>
          <w:szCs w:val="24"/>
          <w:lang w:val="pt-BR"/>
        </w:rPr>
        <w:t xml:space="preserve">. </w:t>
      </w:r>
    </w:p>
    <w:p w14:paraId="36479D50" w14:textId="6E7D922B" w:rsidR="003610EF" w:rsidRPr="003610EF" w:rsidRDefault="00702AB5" w:rsidP="00702AB5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Os testes ocorreram dentro do esperado, na normalidade.</w:t>
      </w:r>
    </w:p>
    <w:p w14:paraId="6CAF2AF3" w14:textId="425C67B7" w:rsidR="005E5A15" w:rsidRDefault="003003C4" w:rsidP="00B2797F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O resultado do teste foi satisfatório já que não </w:t>
      </w:r>
      <w:r w:rsidR="003978D3">
        <w:rPr>
          <w:rFonts w:ascii="Arial" w:hAnsi="Arial" w:cs="Arial"/>
          <w:bCs/>
          <w:sz w:val="24"/>
          <w:szCs w:val="24"/>
          <w:lang w:val="pt-BR"/>
        </w:rPr>
        <w:t>houve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erros no mesmo.</w:t>
      </w:r>
    </w:p>
    <w:p w14:paraId="24039B36" w14:textId="77777777" w:rsidR="005717BF" w:rsidRDefault="005717BF" w:rsidP="00B2797F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4F9AD988" w14:textId="1A7AC0BE" w:rsidR="005E5A15" w:rsidRDefault="005E5A15" w:rsidP="00B2797F">
      <w:pPr>
        <w:pStyle w:val="Ttulo2"/>
        <w:jc w:val="both"/>
        <w:rPr>
          <w:rFonts w:cs="Arial"/>
          <w:sz w:val="24"/>
          <w:szCs w:val="24"/>
          <w:lang w:val="pt-PT"/>
        </w:rPr>
      </w:pPr>
      <w:bookmarkStart w:id="2" w:name="_Toc89959749"/>
      <w:r w:rsidRPr="006F74B9">
        <w:rPr>
          <w:rFonts w:cs="Arial"/>
          <w:sz w:val="24"/>
          <w:szCs w:val="24"/>
          <w:lang w:val="pt-PT"/>
        </w:rPr>
        <w:t>Escopo</w:t>
      </w:r>
      <w:bookmarkEnd w:id="2"/>
    </w:p>
    <w:p w14:paraId="7240FD6E" w14:textId="77777777" w:rsidR="005D583B" w:rsidRPr="005D583B" w:rsidRDefault="005D583B" w:rsidP="005D583B">
      <w:pPr>
        <w:rPr>
          <w:lang w:val="pt-PT"/>
        </w:rPr>
      </w:pPr>
    </w:p>
    <w:p w14:paraId="0B45ACA9" w14:textId="1864D38C" w:rsidR="005D583B" w:rsidRDefault="005E5A15" w:rsidP="005D583B">
      <w:pPr>
        <w:pStyle w:val="Corpodetexto"/>
        <w:jc w:val="both"/>
        <w:rPr>
          <w:rFonts w:ascii="Arial" w:hAnsi="Arial" w:cs="Arial"/>
          <w:bCs/>
          <w:sz w:val="24"/>
          <w:szCs w:val="24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 w:rsidRPr="00567FB3">
        <w:rPr>
          <w:rFonts w:ascii="Arial" w:hAnsi="Arial" w:cs="Arial"/>
          <w:bCs/>
          <w:sz w:val="24"/>
          <w:szCs w:val="24"/>
          <w:lang w:val="pt-BR"/>
        </w:rPr>
        <w:t xml:space="preserve">Os testes </w:t>
      </w:r>
      <w:r w:rsidR="00702AB5">
        <w:rPr>
          <w:rFonts w:ascii="Arial" w:hAnsi="Arial" w:cs="Arial"/>
          <w:bCs/>
          <w:sz w:val="24"/>
          <w:szCs w:val="24"/>
          <w:lang w:val="pt-BR"/>
        </w:rPr>
        <w:t>realizados</w:t>
      </w:r>
      <w:r w:rsidR="00656008" w:rsidRPr="00567FB3">
        <w:rPr>
          <w:rFonts w:ascii="Arial" w:hAnsi="Arial" w:cs="Arial"/>
          <w:bCs/>
          <w:sz w:val="24"/>
          <w:szCs w:val="24"/>
          <w:lang w:val="pt-BR"/>
        </w:rPr>
        <w:t xml:space="preserve"> n</w:t>
      </w:r>
      <w:r w:rsidR="008C1186">
        <w:rPr>
          <w:rFonts w:ascii="Arial" w:hAnsi="Arial" w:cs="Arial"/>
          <w:bCs/>
          <w:sz w:val="24"/>
          <w:szCs w:val="24"/>
          <w:lang w:val="pt-BR"/>
        </w:rPr>
        <w:t xml:space="preserve">o site </w:t>
      </w:r>
      <w:r w:rsidR="003978D3">
        <w:rPr>
          <w:rFonts w:ascii="Arial" w:hAnsi="Arial" w:cs="Arial"/>
          <w:bCs/>
          <w:sz w:val="24"/>
          <w:szCs w:val="24"/>
          <w:lang w:val="pt-BR"/>
        </w:rPr>
        <w:t>do SENAI (</w:t>
      </w:r>
      <w:r w:rsidR="003978D3" w:rsidRPr="003978D3">
        <w:rPr>
          <w:rFonts w:ascii="Arial" w:hAnsi="Arial" w:cs="Arial"/>
          <w:bCs/>
          <w:sz w:val="24"/>
          <w:szCs w:val="24"/>
          <w:lang w:val="pt-BR"/>
        </w:rPr>
        <w:t>https://informatica.sp.senai.br/</w:t>
      </w:r>
      <w:r w:rsidR="003978D3">
        <w:rPr>
          <w:rFonts w:ascii="Arial" w:hAnsi="Arial" w:cs="Arial"/>
          <w:bCs/>
          <w:sz w:val="24"/>
          <w:szCs w:val="24"/>
          <w:lang w:val="pt-BR"/>
        </w:rPr>
        <w:t>)</w:t>
      </w:r>
      <w:r w:rsidR="008C1186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="00A27857">
        <w:rPr>
          <w:rFonts w:ascii="Arial" w:hAnsi="Arial" w:cs="Arial"/>
          <w:bCs/>
          <w:sz w:val="24"/>
          <w:szCs w:val="24"/>
          <w:lang w:val="pt-BR"/>
        </w:rPr>
        <w:t>são</w:t>
      </w:r>
      <w:r w:rsidR="00656008" w:rsidRPr="00567FB3">
        <w:rPr>
          <w:rFonts w:ascii="Arial" w:hAnsi="Arial" w:cs="Arial"/>
          <w:bCs/>
          <w:sz w:val="24"/>
          <w:szCs w:val="24"/>
          <w:lang w:val="pt-BR"/>
        </w:rPr>
        <w:t xml:space="preserve"> testes de navegabilidade,</w:t>
      </w:r>
      <w:r w:rsidR="008C1186">
        <w:rPr>
          <w:rFonts w:ascii="Arial" w:hAnsi="Arial" w:cs="Arial"/>
          <w:bCs/>
          <w:sz w:val="24"/>
          <w:szCs w:val="24"/>
          <w:lang w:val="pt-BR"/>
        </w:rPr>
        <w:t xml:space="preserve"> compras e responsividade</w:t>
      </w:r>
      <w:r w:rsidR="00656008" w:rsidRPr="00567FB3">
        <w:rPr>
          <w:rFonts w:ascii="Arial" w:hAnsi="Arial" w:cs="Arial"/>
          <w:bCs/>
          <w:sz w:val="24"/>
          <w:szCs w:val="24"/>
          <w:lang w:val="pt-BR"/>
        </w:rPr>
        <w:t xml:space="preserve"> verificando a interação do usuário com a plataforma</w:t>
      </w:r>
      <w:r w:rsidR="005D583B">
        <w:rPr>
          <w:rFonts w:ascii="Arial" w:hAnsi="Arial" w:cs="Arial"/>
          <w:bCs/>
          <w:sz w:val="24"/>
          <w:szCs w:val="24"/>
          <w:lang w:val="pt-BR"/>
        </w:rPr>
        <w:t>.</w:t>
      </w:r>
    </w:p>
    <w:bookmarkEnd w:id="3"/>
    <w:bookmarkEnd w:id="4"/>
    <w:bookmarkEnd w:id="5"/>
    <w:bookmarkEnd w:id="6"/>
    <w:bookmarkEnd w:id="7"/>
    <w:p w14:paraId="5D3C492E" w14:textId="710378B6" w:rsidR="00AD2759" w:rsidRDefault="00AD2759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2D3AD5EE" w14:textId="452DD005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09923160" w14:textId="3FBF90C4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33218FF0" w14:textId="30635379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6D8603A0" w14:textId="2722B4FA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7985A585" w14:textId="640181F1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28E2DB23" w14:textId="3FC9B3CD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3803A78D" w14:textId="4D9940C3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0B5660FE" w14:textId="42CE9FBA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0BD2803C" w14:textId="213AABFF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62E5073D" w14:textId="40383C19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48666226" w14:textId="0381FCB6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2CC886B8" w14:textId="4C374A9C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00362655" w14:textId="77777777" w:rsidR="0025058F" w:rsidRPr="00567FB3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6BBCAE0E" w14:textId="455C31D1" w:rsidR="005D583B" w:rsidRPr="0025058F" w:rsidRDefault="005E5A15" w:rsidP="0025058F">
      <w:pPr>
        <w:pStyle w:val="Ttulo1"/>
        <w:jc w:val="both"/>
        <w:rPr>
          <w:rFonts w:cs="Arial"/>
          <w:szCs w:val="24"/>
          <w:lang w:val="pt-BR"/>
        </w:rPr>
      </w:pPr>
      <w:bookmarkStart w:id="8" w:name="_Toc89959750"/>
      <w:r w:rsidRPr="006F74B9">
        <w:rPr>
          <w:rFonts w:cs="Arial"/>
          <w:szCs w:val="24"/>
          <w:lang w:val="pt-BR"/>
        </w:rPr>
        <w:lastRenderedPageBreak/>
        <w:t>Requisitos a Testar</w:t>
      </w:r>
      <w:bookmarkEnd w:id="8"/>
    </w:p>
    <w:p w14:paraId="4FB9BDAC" w14:textId="77777777" w:rsidR="00BC3081" w:rsidRPr="00567FB3" w:rsidRDefault="00BC3081" w:rsidP="005D583B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23AE47C1" w14:textId="7A68F8A3" w:rsidR="005E5A15" w:rsidRDefault="005E5A15" w:rsidP="008C1186">
      <w:pPr>
        <w:pStyle w:val="Ttulo2"/>
        <w:rPr>
          <w:rFonts w:cs="Arial"/>
          <w:sz w:val="24"/>
          <w:szCs w:val="24"/>
          <w:lang w:val="pt-BR"/>
        </w:rPr>
      </w:pPr>
      <w:bookmarkStart w:id="9" w:name="_Toc89959751"/>
      <w:r w:rsidRPr="006F74B9">
        <w:rPr>
          <w:rFonts w:cs="Arial"/>
          <w:sz w:val="24"/>
          <w:szCs w:val="24"/>
          <w:lang w:val="pt-BR"/>
        </w:rPr>
        <w:t>Teste</w:t>
      </w:r>
      <w:r w:rsidR="008C1186">
        <w:rPr>
          <w:rFonts w:cs="Arial"/>
          <w:sz w:val="24"/>
          <w:szCs w:val="24"/>
          <w:lang w:val="pt-BR"/>
        </w:rPr>
        <w:t>s</w:t>
      </w:r>
      <w:r w:rsidRPr="006F74B9">
        <w:rPr>
          <w:rFonts w:cs="Arial"/>
          <w:sz w:val="24"/>
          <w:szCs w:val="24"/>
          <w:lang w:val="pt-BR"/>
        </w:rPr>
        <w:t xml:space="preserve"> da</w:t>
      </w:r>
      <w:r w:rsidR="008C1186">
        <w:rPr>
          <w:rFonts w:cs="Arial"/>
          <w:sz w:val="24"/>
          <w:szCs w:val="24"/>
          <w:lang w:val="pt-BR"/>
        </w:rPr>
        <w:t>s</w:t>
      </w:r>
      <w:r w:rsidRPr="006F74B9">
        <w:rPr>
          <w:rFonts w:cs="Arial"/>
          <w:sz w:val="24"/>
          <w:szCs w:val="24"/>
          <w:lang w:val="pt-BR"/>
        </w:rPr>
        <w:t xml:space="preserve"> </w:t>
      </w:r>
      <w:r w:rsidR="00AD2759" w:rsidRPr="006F74B9">
        <w:rPr>
          <w:rFonts w:cs="Arial"/>
          <w:sz w:val="24"/>
          <w:szCs w:val="24"/>
          <w:lang w:val="pt-BR"/>
        </w:rPr>
        <w:t>Funç</w:t>
      </w:r>
      <w:bookmarkEnd w:id="9"/>
      <w:r w:rsidR="008C1186">
        <w:rPr>
          <w:rFonts w:cs="Arial"/>
          <w:sz w:val="24"/>
          <w:szCs w:val="24"/>
          <w:lang w:val="pt-BR"/>
        </w:rPr>
        <w:t>ões</w:t>
      </w:r>
    </w:p>
    <w:p w14:paraId="28177AB4" w14:textId="77777777" w:rsidR="008C1186" w:rsidRPr="008C1186" w:rsidRDefault="008C1186" w:rsidP="008C1186">
      <w:pPr>
        <w:rPr>
          <w:lang w:val="pt-BR"/>
        </w:rPr>
      </w:pPr>
    </w:p>
    <w:p w14:paraId="471238AA" w14:textId="77777777" w:rsidR="005D583B" w:rsidRPr="005D583B" w:rsidRDefault="005D583B" w:rsidP="008C1186">
      <w:pPr>
        <w:rPr>
          <w:lang w:val="pt-BR"/>
        </w:rPr>
      </w:pPr>
    </w:p>
    <w:p w14:paraId="7003698A" w14:textId="4953DB97" w:rsidR="005E5A15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I</w:t>
      </w:r>
      <w:r w:rsidR="00AD2759" w:rsidRPr="00567FB3">
        <w:rPr>
          <w:rFonts w:ascii="Arial" w:hAnsi="Arial" w:cs="Arial"/>
          <w:bCs/>
          <w:sz w:val="24"/>
          <w:szCs w:val="24"/>
          <w:lang w:val="pt-BR"/>
        </w:rPr>
        <w:t>ntera</w:t>
      </w:r>
      <w:r>
        <w:rPr>
          <w:rFonts w:ascii="Arial" w:hAnsi="Arial" w:cs="Arial"/>
          <w:bCs/>
          <w:sz w:val="24"/>
          <w:szCs w:val="24"/>
          <w:lang w:val="pt-BR"/>
        </w:rPr>
        <w:t>ção</w:t>
      </w:r>
      <w:r w:rsidR="00AD2759" w:rsidRPr="00567FB3">
        <w:rPr>
          <w:rFonts w:ascii="Arial" w:hAnsi="Arial" w:cs="Arial"/>
          <w:bCs/>
          <w:sz w:val="24"/>
          <w:szCs w:val="24"/>
          <w:lang w:val="pt-BR"/>
        </w:rPr>
        <w:t xml:space="preserve"> com o campo de busca</w:t>
      </w:r>
      <w:r>
        <w:rPr>
          <w:rFonts w:ascii="Arial" w:hAnsi="Arial" w:cs="Arial"/>
          <w:bCs/>
          <w:sz w:val="24"/>
          <w:szCs w:val="24"/>
          <w:lang w:val="pt-BR"/>
        </w:rPr>
        <w:t>, que deve abrir e fechar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12F5030D" w14:textId="335F8CB5" w:rsidR="008C1186" w:rsidRDefault="003978D3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Acessar um curso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423DB0ED" w14:textId="4FE8463D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Responsividade no modo tablet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447D0E71" w14:textId="2B0713F0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Responsividade no modo smartphone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5727AE5C" w14:textId="6728AFF3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Login feito pelo usuário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097BF763" w14:textId="1EF2E521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Saída do login feita pelo usuário</w:t>
      </w:r>
      <w:r w:rsidR="00A27857">
        <w:rPr>
          <w:rFonts w:ascii="Arial" w:hAnsi="Arial" w:cs="Arial"/>
          <w:bCs/>
          <w:sz w:val="24"/>
          <w:szCs w:val="24"/>
          <w:lang w:val="pt-BR"/>
        </w:rPr>
        <w:t>.</w:t>
      </w:r>
    </w:p>
    <w:p w14:paraId="4DF4B656" w14:textId="77777777" w:rsidR="005E5A15" w:rsidRPr="006F74B9" w:rsidRDefault="005E5A15" w:rsidP="00B2797F">
      <w:pPr>
        <w:pStyle w:val="Ttulo1"/>
        <w:numPr>
          <w:ilvl w:val="0"/>
          <w:numId w:val="2"/>
        </w:numPr>
        <w:jc w:val="both"/>
        <w:rPr>
          <w:rFonts w:cs="Arial"/>
          <w:szCs w:val="24"/>
          <w:lang w:val="pt-BR"/>
        </w:rPr>
      </w:pPr>
      <w:bookmarkStart w:id="10" w:name="_Toc314978533"/>
      <w:bookmarkStart w:id="11" w:name="_Toc324843639"/>
      <w:bookmarkStart w:id="12" w:name="_Toc324851946"/>
      <w:bookmarkStart w:id="13" w:name="_Toc324915529"/>
      <w:bookmarkStart w:id="14" w:name="_Toc433104442"/>
      <w:r w:rsidRPr="00567FB3">
        <w:rPr>
          <w:rFonts w:cs="Arial"/>
          <w:b w:val="0"/>
          <w:bCs/>
          <w:szCs w:val="24"/>
          <w:lang w:val="pt-BR"/>
        </w:rPr>
        <w:br w:type="page"/>
      </w:r>
      <w:bookmarkStart w:id="15" w:name="_Toc89959752"/>
      <w:bookmarkStart w:id="16" w:name="_Toc314978535"/>
      <w:bookmarkEnd w:id="10"/>
      <w:bookmarkEnd w:id="11"/>
      <w:bookmarkEnd w:id="12"/>
      <w:bookmarkEnd w:id="13"/>
      <w:bookmarkEnd w:id="14"/>
      <w:r w:rsidRPr="006F74B9">
        <w:rPr>
          <w:rFonts w:cs="Arial"/>
          <w:szCs w:val="24"/>
          <w:lang w:val="pt-BR"/>
        </w:rPr>
        <w:lastRenderedPageBreak/>
        <w:t>Estratégia de Teste</w:t>
      </w:r>
      <w:bookmarkEnd w:id="15"/>
    </w:p>
    <w:p w14:paraId="5C167EB3" w14:textId="02EE06B2" w:rsidR="005E5A15" w:rsidRPr="0025058F" w:rsidRDefault="005E5A15" w:rsidP="0025058F">
      <w:pPr>
        <w:pStyle w:val="Ttulo2"/>
        <w:rPr>
          <w:sz w:val="24"/>
          <w:szCs w:val="24"/>
          <w:lang w:val="pt-BR"/>
        </w:rPr>
      </w:pPr>
      <w:bookmarkStart w:id="17" w:name="_Toc89959754"/>
      <w:bookmarkEnd w:id="16"/>
      <w:r w:rsidRPr="0025058F">
        <w:rPr>
          <w:sz w:val="24"/>
          <w:szCs w:val="24"/>
          <w:lang w:val="pt-BR"/>
        </w:rPr>
        <w:t>Teste da Interface do Usuário</w:t>
      </w:r>
      <w:bookmarkEnd w:id="17"/>
    </w:p>
    <w:p w14:paraId="660779C2" w14:textId="77777777" w:rsidR="005E5A15" w:rsidRPr="00567FB3" w:rsidRDefault="005E5A15" w:rsidP="00B2797F">
      <w:pPr>
        <w:pStyle w:val="Corpodetexto1"/>
        <w:ind w:left="720"/>
        <w:jc w:val="both"/>
        <w:rPr>
          <w:rFonts w:ascii="Arial" w:hAnsi="Arial" w:cs="Arial"/>
          <w:bCs/>
          <w:sz w:val="24"/>
          <w:szCs w:val="24"/>
          <w:lang w:val="pt-BR"/>
        </w:rPr>
      </w:pPr>
      <w:bookmarkStart w:id="18" w:name="_Toc327254066"/>
      <w:bookmarkStart w:id="19" w:name="_Toc327255031"/>
      <w:bookmarkStart w:id="20" w:name="_Toc327255100"/>
      <w:bookmarkStart w:id="2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:rsidRPr="003978D3" w14:paraId="40405FEC" w14:textId="77777777" w:rsidTr="00A27857">
        <w:trPr>
          <w:cantSplit/>
        </w:trPr>
        <w:tc>
          <w:tcPr>
            <w:tcW w:w="2211" w:type="dxa"/>
            <w:shd w:val="clear" w:color="auto" w:fill="E2EFD9" w:themeFill="accent6" w:themeFillTint="33"/>
            <w:vAlign w:val="center"/>
          </w:tcPr>
          <w:p w14:paraId="47D6F46C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C6BB11F" w14:textId="77777777" w:rsidR="005E5A15" w:rsidRPr="00567FB3" w:rsidRDefault="005E5A15" w:rsidP="00B2797F">
            <w:pPr>
              <w:pStyle w:val="Corpodetexto"/>
              <w:ind w:left="312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Verificar o seguinte:</w:t>
            </w:r>
          </w:p>
          <w:p w14:paraId="6A76BC97" w14:textId="77777777" w:rsidR="005E5A15" w:rsidRPr="00567FB3" w:rsidRDefault="005E5A15" w:rsidP="00B2797F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A navegação através dos alvos de teste </w:t>
            </w:r>
            <w:r w:rsidR="004A5750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acontece como o esperado, sem apresentar nenhum erro</w:t>
            </w:r>
          </w:p>
          <w:p w14:paraId="682DCDE3" w14:textId="77777777" w:rsidR="005E5A15" w:rsidRPr="00567FB3" w:rsidRDefault="005E5A15" w:rsidP="00B2797F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:rsidRPr="003978D3" w14:paraId="7435E771" w14:textId="77777777" w:rsidTr="00A27857">
        <w:trPr>
          <w:cantSplit/>
        </w:trPr>
        <w:tc>
          <w:tcPr>
            <w:tcW w:w="2211" w:type="dxa"/>
            <w:shd w:val="clear" w:color="auto" w:fill="E2EFD9" w:themeFill="accent6" w:themeFillTint="33"/>
            <w:vAlign w:val="center"/>
          </w:tcPr>
          <w:p w14:paraId="00ACAE24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BA1408A" w14:textId="77777777" w:rsidR="005E5A15" w:rsidRPr="00567FB3" w:rsidRDefault="005E5A15" w:rsidP="00B2797F">
            <w:pPr>
              <w:pStyle w:val="Corpodetexto"/>
              <w:ind w:left="312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:rsidRPr="003978D3" w14:paraId="4B883D8C" w14:textId="77777777" w:rsidTr="00A27857">
        <w:trPr>
          <w:cantSplit/>
        </w:trPr>
        <w:tc>
          <w:tcPr>
            <w:tcW w:w="2211" w:type="dxa"/>
            <w:shd w:val="clear" w:color="auto" w:fill="E2EFD9" w:themeFill="accent6" w:themeFillTint="33"/>
            <w:vAlign w:val="center"/>
          </w:tcPr>
          <w:p w14:paraId="52FCC26D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5BBAA7C" w14:textId="77777777" w:rsidR="005E5A15" w:rsidRPr="00567FB3" w:rsidRDefault="005E5A15" w:rsidP="00B2797F">
            <w:pPr>
              <w:pStyle w:val="Corpodetexto"/>
              <w:ind w:left="312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É verificado </w:t>
            </w:r>
            <w:r w:rsidR="00CE6062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se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cada janela permanece consistente </w:t>
            </w:r>
            <w:r w:rsidR="004A5750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e 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dentro d</w:t>
            </w:r>
            <w:r w:rsidR="004A5750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os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padrões aceitáveis. </w:t>
            </w:r>
          </w:p>
        </w:tc>
      </w:tr>
    </w:tbl>
    <w:p w14:paraId="3E7A1884" w14:textId="77777777" w:rsidR="005E5A15" w:rsidRPr="00567FB3" w:rsidRDefault="005E5A15" w:rsidP="00B2797F">
      <w:pPr>
        <w:pStyle w:val="Corpodetexto1"/>
        <w:jc w:val="both"/>
        <w:rPr>
          <w:rFonts w:ascii="Arial" w:hAnsi="Arial" w:cs="Arial"/>
          <w:bCs/>
          <w:sz w:val="24"/>
          <w:szCs w:val="24"/>
          <w:lang w:val="pt-BR"/>
        </w:rPr>
      </w:pPr>
      <w:bookmarkStart w:id="22" w:name="_Toc433104448"/>
    </w:p>
    <w:p w14:paraId="444CCBCB" w14:textId="4B5AC542" w:rsidR="005E5A15" w:rsidRDefault="005E5A15" w:rsidP="003003C4">
      <w:pPr>
        <w:pStyle w:val="Ttulo2"/>
        <w:spacing w:before="360"/>
        <w:jc w:val="both"/>
        <w:rPr>
          <w:rFonts w:cs="Arial"/>
          <w:sz w:val="24"/>
          <w:szCs w:val="24"/>
          <w:lang w:val="pt-BR"/>
        </w:rPr>
      </w:pPr>
      <w:bookmarkStart w:id="23" w:name="_Toc89959755"/>
      <w:bookmarkEnd w:id="18"/>
      <w:bookmarkEnd w:id="19"/>
      <w:bookmarkEnd w:id="20"/>
      <w:bookmarkEnd w:id="21"/>
      <w:bookmarkEnd w:id="22"/>
      <w:r w:rsidRPr="006F74B9">
        <w:rPr>
          <w:rFonts w:cs="Arial"/>
          <w:sz w:val="24"/>
          <w:szCs w:val="24"/>
          <w:lang w:val="pt-BR"/>
        </w:rPr>
        <w:t>Ferramentas</w:t>
      </w:r>
      <w:bookmarkStart w:id="24" w:name="_Toc314978543"/>
      <w:bookmarkStart w:id="25" w:name="_Toc324843646"/>
      <w:bookmarkStart w:id="26" w:name="_Toc324851953"/>
      <w:bookmarkStart w:id="27" w:name="_Toc324915536"/>
      <w:bookmarkEnd w:id="23"/>
      <w:r w:rsidR="003003C4">
        <w:rPr>
          <w:rFonts w:cs="Arial"/>
          <w:sz w:val="24"/>
          <w:szCs w:val="24"/>
          <w:lang w:val="pt-BR"/>
        </w:rPr>
        <w:t xml:space="preserve"> Utilizadas</w:t>
      </w:r>
    </w:p>
    <w:p w14:paraId="673D56CF" w14:textId="77777777" w:rsidR="003003C4" w:rsidRPr="003003C4" w:rsidRDefault="003003C4" w:rsidP="003003C4">
      <w:pPr>
        <w:rPr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:rsidRPr="00567FB3" w14:paraId="16EE834A" w14:textId="77777777" w:rsidTr="00A2785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  <w:shd w:val="clear" w:color="auto" w:fill="E2EFD9" w:themeFill="accent6" w:themeFillTint="33"/>
            <w:vAlign w:val="center"/>
          </w:tcPr>
          <w:p w14:paraId="5132F320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  <w:shd w:val="clear" w:color="auto" w:fill="E2EFD9" w:themeFill="accent6" w:themeFillTint="33"/>
            <w:vAlign w:val="center"/>
          </w:tcPr>
          <w:p w14:paraId="2AA5FE4C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  <w:shd w:val="clear" w:color="auto" w:fill="E2EFD9" w:themeFill="accent6" w:themeFillTint="33"/>
            <w:vAlign w:val="center"/>
          </w:tcPr>
          <w:p w14:paraId="3D198420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Proprietário</w:t>
            </w:r>
          </w:p>
        </w:tc>
      </w:tr>
      <w:tr w:rsidR="005E5A15" w:rsidRPr="00567FB3" w14:paraId="414574A1" w14:textId="77777777" w:rsidTr="00A27857">
        <w:trPr>
          <w:jc w:val="center"/>
        </w:trPr>
        <w:tc>
          <w:tcPr>
            <w:tcW w:w="3060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72F622F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Planejamento</w:t>
            </w:r>
            <w:r w:rsidR="005E5A15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4FD676AC" w14:textId="79A5CB71" w:rsidR="005E5A15" w:rsidRPr="00567FB3" w:rsidRDefault="00B343FF" w:rsidP="00A27857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</w:rPr>
              <w:t>Microsoft</w:t>
            </w:r>
            <w:r w:rsidR="003003C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567FB3">
              <w:rPr>
                <w:rFonts w:ascii="Arial" w:hAnsi="Arial" w:cs="Arial"/>
                <w:bCs/>
                <w:sz w:val="24"/>
                <w:szCs w:val="24"/>
              </w:rPr>
              <w:t>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719376E7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</w:rPr>
              <w:t>Microsoft</w:t>
            </w:r>
          </w:p>
        </w:tc>
      </w:tr>
      <w:tr w:rsidR="005E5A15" w:rsidRPr="00567FB3" w14:paraId="46D74C4F" w14:textId="77777777" w:rsidTr="00A27857">
        <w:trPr>
          <w:jc w:val="center"/>
        </w:trPr>
        <w:tc>
          <w:tcPr>
            <w:tcW w:w="3060" w:type="dxa"/>
            <w:shd w:val="clear" w:color="auto" w:fill="E2EFD9" w:themeFill="accent6" w:themeFillTint="33"/>
            <w:vAlign w:val="center"/>
          </w:tcPr>
          <w:p w14:paraId="20980FF1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Desenho</w:t>
            </w:r>
            <w:r w:rsidR="005E5A15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04A86706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4B84F5D2" w14:textId="77777777" w:rsidR="005E5A15" w:rsidRPr="00567FB3" w:rsidRDefault="004A5750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en-US"/>
              </w:rPr>
              <w:t>Eclipse Foundation</w:t>
            </w:r>
          </w:p>
        </w:tc>
      </w:tr>
      <w:tr w:rsidR="005E5A15" w:rsidRPr="00567FB3" w14:paraId="4A04E50F" w14:textId="77777777" w:rsidTr="00A27857">
        <w:trPr>
          <w:jc w:val="center"/>
        </w:trPr>
        <w:tc>
          <w:tcPr>
            <w:tcW w:w="3060" w:type="dxa"/>
            <w:shd w:val="clear" w:color="auto" w:fill="E2EFD9" w:themeFill="accent6" w:themeFillTint="33"/>
            <w:vAlign w:val="center"/>
          </w:tcPr>
          <w:p w14:paraId="4C97566E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Execução</w:t>
            </w:r>
            <w:r w:rsidR="005E5A15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de 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Teste</w:t>
            </w:r>
          </w:p>
        </w:tc>
        <w:tc>
          <w:tcPr>
            <w:tcW w:w="2358" w:type="dxa"/>
          </w:tcPr>
          <w:p w14:paraId="64DB8ABB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en-US"/>
              </w:rPr>
              <w:t>Java</w:t>
            </w:r>
          </w:p>
        </w:tc>
        <w:tc>
          <w:tcPr>
            <w:tcW w:w="3150" w:type="dxa"/>
          </w:tcPr>
          <w:p w14:paraId="556620CB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Oracle</w:t>
            </w:r>
          </w:p>
        </w:tc>
      </w:tr>
    </w:tbl>
    <w:p w14:paraId="472EB61C" w14:textId="43CC6139" w:rsidR="005E5A15" w:rsidRPr="00457E31" w:rsidRDefault="005E5A15" w:rsidP="00457E31">
      <w:pPr>
        <w:pStyle w:val="Ttulo1"/>
        <w:jc w:val="both"/>
        <w:rPr>
          <w:rFonts w:cs="Arial"/>
          <w:szCs w:val="24"/>
          <w:lang w:val="pt-BR"/>
        </w:rPr>
      </w:pPr>
      <w:r w:rsidRPr="00567FB3">
        <w:rPr>
          <w:rFonts w:cs="Arial"/>
          <w:b w:val="0"/>
          <w:bCs/>
          <w:szCs w:val="24"/>
          <w:lang w:val="pt-BR"/>
        </w:rPr>
        <w:br w:type="page"/>
      </w:r>
      <w:bookmarkStart w:id="28" w:name="_Toc89959756"/>
      <w:bookmarkEnd w:id="24"/>
      <w:bookmarkEnd w:id="25"/>
      <w:bookmarkEnd w:id="26"/>
      <w:bookmarkEnd w:id="27"/>
      <w:r w:rsidRPr="006F74B9">
        <w:rPr>
          <w:rFonts w:cs="Arial"/>
          <w:szCs w:val="24"/>
          <w:lang w:val="pt-BR"/>
        </w:rPr>
        <w:lastRenderedPageBreak/>
        <w:t>Recursos</w:t>
      </w:r>
      <w:bookmarkStart w:id="29" w:name="_Toc314978545"/>
      <w:bookmarkStart w:id="30" w:name="_Toc324843648"/>
      <w:bookmarkStart w:id="31" w:name="_Toc324851955"/>
      <w:bookmarkEnd w:id="28"/>
    </w:p>
    <w:p w14:paraId="523412D0" w14:textId="210EA9B0" w:rsidR="005E5A15" w:rsidRDefault="005E5A15" w:rsidP="003003C4">
      <w:pPr>
        <w:pStyle w:val="Ttulo2"/>
        <w:jc w:val="both"/>
        <w:rPr>
          <w:rFonts w:cs="Arial"/>
          <w:sz w:val="24"/>
          <w:szCs w:val="24"/>
          <w:lang w:val="pt-BR"/>
        </w:rPr>
      </w:pPr>
      <w:bookmarkStart w:id="32" w:name="_Toc89959757"/>
      <w:bookmarkEnd w:id="29"/>
      <w:bookmarkEnd w:id="30"/>
      <w:bookmarkEnd w:id="31"/>
      <w:r w:rsidRPr="006F74B9">
        <w:rPr>
          <w:rFonts w:cs="Arial"/>
          <w:sz w:val="24"/>
          <w:szCs w:val="24"/>
          <w:lang w:val="pt-BR"/>
        </w:rPr>
        <w:t>Sistema</w:t>
      </w:r>
      <w:bookmarkEnd w:id="32"/>
    </w:p>
    <w:p w14:paraId="4A909629" w14:textId="77777777" w:rsidR="003003C4" w:rsidRPr="003003C4" w:rsidRDefault="003003C4" w:rsidP="003003C4">
      <w:pPr>
        <w:rPr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:rsidRPr="00567FB3" w14:paraId="6D716F2C" w14:textId="77777777" w:rsidTr="00A2785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32C29240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Recursos do Sistema</w:t>
            </w:r>
          </w:p>
        </w:tc>
      </w:tr>
      <w:tr w:rsidR="005E5A15" w:rsidRPr="00567FB3" w14:paraId="573B6864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3C2E797" w14:textId="77777777" w:rsidR="005E5A15" w:rsidRPr="00567FB3" w:rsidRDefault="00E84F17" w:rsidP="00B2797F">
            <w:pPr>
              <w:pStyle w:val="Corpodetexto1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Código </w:t>
            </w:r>
            <w:proofErr w:type="spellStart"/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automatizador</w:t>
            </w:r>
            <w:proofErr w:type="spellEnd"/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de Teste</w:t>
            </w:r>
          </w:p>
        </w:tc>
      </w:tr>
      <w:tr w:rsidR="005E5A15" w:rsidRPr="003978D3" w14:paraId="0940B3B3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1D20AAAF" w14:textId="77777777" w:rsidR="005E5A15" w:rsidRPr="00567FB3" w:rsidRDefault="005E5A15" w:rsidP="00B2797F">
            <w:pPr>
              <w:pStyle w:val="Corpodetexto1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color w:val="FFFFFF"/>
                <w:sz w:val="24"/>
                <w:szCs w:val="24"/>
                <w:lang w:val="pt-BR"/>
              </w:rPr>
              <w:t>—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</w:t>
            </w:r>
            <w:r w:rsidR="00E84F17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Java, com </w:t>
            </w:r>
            <w:proofErr w:type="spellStart"/>
            <w:r w:rsidR="00E84F17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Selenium</w:t>
            </w:r>
            <w:proofErr w:type="spellEnd"/>
            <w:r w:rsidR="00E84F17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e </w:t>
            </w:r>
            <w:proofErr w:type="spellStart"/>
            <w:r w:rsidR="00E84F17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JUnit</w:t>
            </w:r>
            <w:proofErr w:type="spellEnd"/>
          </w:p>
        </w:tc>
      </w:tr>
      <w:tr w:rsidR="005E5A15" w:rsidRPr="00567FB3" w14:paraId="6B9B3C4D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A8F61" w14:textId="77777777" w:rsidR="005E5A15" w:rsidRPr="00567FB3" w:rsidRDefault="005E5A15" w:rsidP="00B2797F">
            <w:pPr>
              <w:pStyle w:val="Corpodetexto1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Repositório de Testes</w:t>
            </w:r>
          </w:p>
        </w:tc>
      </w:tr>
      <w:tr w:rsidR="005E5A15" w:rsidRPr="003978D3" w14:paraId="3F6B83FB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290F7402" w14:textId="77777777" w:rsidR="00457E31" w:rsidRPr="00A27857" w:rsidRDefault="00457E31" w:rsidP="00B2797F">
            <w:pPr>
              <w:pStyle w:val="Corpodetexto1"/>
              <w:jc w:val="both"/>
              <w:rPr>
                <w:rFonts w:ascii="Arial" w:hAnsi="Arial" w:cs="Arial"/>
                <w:bCs/>
                <w:sz w:val="8"/>
                <w:szCs w:val="8"/>
                <w:lang w:val="pt-BR"/>
              </w:rPr>
            </w:pPr>
          </w:p>
          <w:p w14:paraId="6FA59C56" w14:textId="3BB85130" w:rsidR="00E84F17" w:rsidRPr="00567FB3" w:rsidRDefault="00E84F17" w:rsidP="00B2797F">
            <w:pPr>
              <w:pStyle w:val="Corpodetexto1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1 </w:t>
            </w:r>
            <w:r w:rsidR="00457E31">
              <w:rPr>
                <w:rFonts w:ascii="Arial" w:hAnsi="Arial" w:cs="Arial"/>
                <w:bCs/>
                <w:sz w:val="24"/>
                <w:szCs w:val="24"/>
                <w:lang w:val="pt-BR"/>
              </w:rPr>
              <w:t>Computador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para desenvolvimento dos Testes</w:t>
            </w:r>
          </w:p>
        </w:tc>
      </w:tr>
      <w:tr w:rsidR="005E5A15" w:rsidRPr="003978D3" w14:paraId="622DCDDA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0E06" w14:textId="77777777" w:rsidR="005E5A15" w:rsidRPr="00A27857" w:rsidRDefault="005E5A15" w:rsidP="00B2797F">
            <w:pPr>
              <w:pStyle w:val="Corpodetexto1"/>
              <w:jc w:val="both"/>
              <w:rPr>
                <w:rFonts w:ascii="Arial" w:hAnsi="Arial" w:cs="Arial"/>
                <w:bCs/>
                <w:sz w:val="8"/>
                <w:szCs w:val="8"/>
                <w:lang w:val="pt-BR"/>
              </w:rPr>
            </w:pPr>
          </w:p>
        </w:tc>
      </w:tr>
    </w:tbl>
    <w:p w14:paraId="123EFD96" w14:textId="5AA5FD49" w:rsidR="005E5A15" w:rsidRPr="006F74B9" w:rsidRDefault="005E5A15" w:rsidP="00A27857">
      <w:pPr>
        <w:pStyle w:val="Ttulo1"/>
        <w:rPr>
          <w:lang w:val="pt-BR"/>
        </w:rPr>
      </w:pPr>
      <w:bookmarkStart w:id="33" w:name="_Toc314978546"/>
      <w:r w:rsidRPr="00567FB3">
        <w:rPr>
          <w:bCs/>
          <w:lang w:val="pt-BR"/>
        </w:rPr>
        <w:br w:type="page"/>
      </w:r>
      <w:bookmarkStart w:id="34" w:name="_Toc89959758"/>
      <w:bookmarkEnd w:id="33"/>
      <w:r w:rsidRPr="006F74B9">
        <w:rPr>
          <w:lang w:val="pt-BR"/>
        </w:rPr>
        <w:lastRenderedPageBreak/>
        <w:t>Cronograma</w:t>
      </w:r>
      <w:bookmarkEnd w:id="34"/>
    </w:p>
    <w:p w14:paraId="159331B8" w14:textId="77777777" w:rsidR="005E5A15" w:rsidRPr="00567FB3" w:rsidRDefault="005E5A15" w:rsidP="00B2797F">
      <w:pPr>
        <w:pStyle w:val="Corpodetexto"/>
        <w:jc w:val="both"/>
        <w:rPr>
          <w:rFonts w:ascii="Arial" w:hAnsi="Arial" w:cs="Arial"/>
          <w:bCs/>
          <w:sz w:val="24"/>
          <w:szCs w:val="24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3277"/>
      </w:tblGrid>
      <w:tr w:rsidR="005E5A15" w:rsidRPr="00567FB3" w14:paraId="44F42DE6" w14:textId="77777777" w:rsidTr="00A27857">
        <w:trPr>
          <w:jc w:val="center"/>
        </w:trPr>
        <w:tc>
          <w:tcPr>
            <w:tcW w:w="2863" w:type="dxa"/>
            <w:shd w:val="clear" w:color="auto" w:fill="E2EFD9" w:themeFill="accent6" w:themeFillTint="33"/>
            <w:vAlign w:val="center"/>
          </w:tcPr>
          <w:p w14:paraId="4AE72B99" w14:textId="77777777" w:rsidR="005E5A15" w:rsidRPr="00567FB3" w:rsidRDefault="00E84F17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E2EFD9" w:themeFill="accent6" w:themeFillTint="33"/>
            <w:vAlign w:val="center"/>
          </w:tcPr>
          <w:p w14:paraId="21805890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Data de Início</w:t>
            </w:r>
          </w:p>
        </w:tc>
        <w:tc>
          <w:tcPr>
            <w:tcW w:w="3277" w:type="dxa"/>
            <w:shd w:val="clear" w:color="auto" w:fill="E2EFD9" w:themeFill="accent6" w:themeFillTint="33"/>
            <w:vAlign w:val="center"/>
          </w:tcPr>
          <w:p w14:paraId="53D246D5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Data de Término</w:t>
            </w:r>
          </w:p>
        </w:tc>
      </w:tr>
      <w:tr w:rsidR="005E5A15" w:rsidRPr="00567FB3" w14:paraId="18B1EC4C" w14:textId="77777777" w:rsidTr="00A27857">
        <w:trPr>
          <w:jc w:val="center"/>
        </w:trPr>
        <w:tc>
          <w:tcPr>
            <w:tcW w:w="2863" w:type="dxa"/>
            <w:vAlign w:val="center"/>
          </w:tcPr>
          <w:p w14:paraId="6691A632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Planejar Teste</w:t>
            </w:r>
          </w:p>
        </w:tc>
        <w:tc>
          <w:tcPr>
            <w:tcW w:w="1932" w:type="dxa"/>
            <w:vAlign w:val="center"/>
          </w:tcPr>
          <w:p w14:paraId="7CA1BD9A" w14:textId="38A7606E" w:rsidR="005E5A15" w:rsidRPr="00567FB3" w:rsidRDefault="003003C4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  <w:r w:rsidR="003978D3">
              <w:rPr>
                <w:rFonts w:ascii="Arial" w:hAnsi="Arial" w:cs="Arial"/>
                <w:bCs/>
                <w:sz w:val="24"/>
                <w:szCs w:val="24"/>
                <w:lang w:val="pt-BR"/>
              </w:rPr>
              <w:t>9</w:t>
            </w:r>
            <w:r w:rsidR="005E5A15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5E5A15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</w:t>
            </w:r>
            <w:r w:rsidR="00E84F17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202</w:t>
            </w:r>
            <w:r w:rsidR="008B123E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</w:p>
        </w:tc>
        <w:tc>
          <w:tcPr>
            <w:tcW w:w="3277" w:type="dxa"/>
            <w:vAlign w:val="center"/>
          </w:tcPr>
          <w:p w14:paraId="63F3BD4C" w14:textId="7CBBCB24" w:rsidR="005E5A15" w:rsidRPr="00567FB3" w:rsidRDefault="003003C4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  <w:r w:rsidR="003978D3">
              <w:rPr>
                <w:rFonts w:ascii="Arial" w:hAnsi="Arial" w:cs="Arial"/>
                <w:bCs/>
                <w:sz w:val="24"/>
                <w:szCs w:val="24"/>
                <w:lang w:val="pt-BR"/>
              </w:rPr>
              <w:t>9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2022</w:t>
            </w:r>
          </w:p>
        </w:tc>
      </w:tr>
      <w:tr w:rsidR="008B123E" w:rsidRPr="00567FB3" w14:paraId="322E363D" w14:textId="77777777" w:rsidTr="00A27857">
        <w:trPr>
          <w:jc w:val="center"/>
        </w:trPr>
        <w:tc>
          <w:tcPr>
            <w:tcW w:w="2863" w:type="dxa"/>
            <w:vAlign w:val="center"/>
          </w:tcPr>
          <w:p w14:paraId="7CC2D15C" w14:textId="77777777" w:rsidR="008B123E" w:rsidRPr="00567FB3" w:rsidRDefault="008B123E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Executar Teste</w:t>
            </w:r>
          </w:p>
        </w:tc>
        <w:tc>
          <w:tcPr>
            <w:tcW w:w="1932" w:type="dxa"/>
            <w:vAlign w:val="center"/>
          </w:tcPr>
          <w:p w14:paraId="58E6A7A3" w14:textId="1D36B198" w:rsidR="008B123E" w:rsidRPr="00567FB3" w:rsidRDefault="008C1186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  <w:r w:rsidR="003978D3">
              <w:rPr>
                <w:rFonts w:ascii="Arial" w:hAnsi="Arial" w:cs="Arial"/>
                <w:bCs/>
                <w:sz w:val="24"/>
                <w:szCs w:val="24"/>
                <w:lang w:val="pt-BR"/>
              </w:rPr>
              <w:t>9</w:t>
            </w:r>
            <w:r w:rsidR="003003C4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</w:t>
            </w:r>
            <w:r w:rsidR="003003C4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3003C4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/2022</w:t>
            </w:r>
          </w:p>
        </w:tc>
        <w:tc>
          <w:tcPr>
            <w:tcW w:w="3277" w:type="dxa"/>
            <w:vAlign w:val="center"/>
          </w:tcPr>
          <w:p w14:paraId="23BA03BD" w14:textId="350470AE" w:rsidR="008B123E" w:rsidRPr="00567FB3" w:rsidRDefault="003003C4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  <w:r w:rsidR="003978D3">
              <w:rPr>
                <w:rFonts w:ascii="Arial" w:hAnsi="Arial" w:cs="Arial"/>
                <w:bCs/>
                <w:sz w:val="24"/>
                <w:szCs w:val="24"/>
                <w:lang w:val="pt-BR"/>
              </w:rPr>
              <w:t>9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/2022</w:t>
            </w:r>
          </w:p>
        </w:tc>
      </w:tr>
      <w:tr w:rsidR="003003C4" w:rsidRPr="00567FB3" w14:paraId="500D01E3" w14:textId="77777777" w:rsidTr="00A27857">
        <w:trPr>
          <w:jc w:val="center"/>
        </w:trPr>
        <w:tc>
          <w:tcPr>
            <w:tcW w:w="2863" w:type="dxa"/>
            <w:vAlign w:val="center"/>
          </w:tcPr>
          <w:p w14:paraId="31E38E10" w14:textId="11010DA8" w:rsidR="003003C4" w:rsidRPr="00567FB3" w:rsidRDefault="003003C4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67FB3">
              <w:rPr>
                <w:rFonts w:ascii="Arial" w:hAnsi="Arial" w:cs="Arial"/>
                <w:bCs/>
                <w:sz w:val="24"/>
                <w:szCs w:val="24"/>
              </w:rPr>
              <w:t>Avaliar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567FB3">
              <w:rPr>
                <w:rFonts w:ascii="Arial" w:hAnsi="Arial" w:cs="Arial"/>
                <w:bCs/>
                <w:sz w:val="24"/>
                <w:szCs w:val="24"/>
              </w:rPr>
              <w:t>Teste</w:t>
            </w:r>
          </w:p>
        </w:tc>
        <w:tc>
          <w:tcPr>
            <w:tcW w:w="1932" w:type="dxa"/>
            <w:vAlign w:val="center"/>
          </w:tcPr>
          <w:p w14:paraId="01CDD5BB" w14:textId="1CCD11EE" w:rsidR="003003C4" w:rsidRPr="00567FB3" w:rsidRDefault="008C1186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  <w:r w:rsidR="003978D3">
              <w:rPr>
                <w:rFonts w:ascii="Arial" w:hAnsi="Arial" w:cs="Arial"/>
                <w:bCs/>
                <w:sz w:val="24"/>
                <w:szCs w:val="24"/>
                <w:lang w:val="pt-BR"/>
              </w:rPr>
              <w:t>9</w:t>
            </w:r>
            <w:r w:rsidR="003003C4" w:rsidRPr="00515A56">
              <w:rPr>
                <w:rFonts w:ascii="Arial" w:hAnsi="Arial" w:cs="Arial"/>
                <w:bCs/>
                <w:sz w:val="24"/>
                <w:szCs w:val="24"/>
                <w:lang w:val="pt-BR"/>
              </w:rPr>
              <w:t>/1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3003C4" w:rsidRPr="00515A56">
              <w:rPr>
                <w:rFonts w:ascii="Arial" w:hAnsi="Arial" w:cs="Arial"/>
                <w:bCs/>
                <w:sz w:val="24"/>
                <w:szCs w:val="24"/>
                <w:lang w:val="pt-BR"/>
              </w:rPr>
              <w:t>/2022</w:t>
            </w:r>
          </w:p>
        </w:tc>
        <w:tc>
          <w:tcPr>
            <w:tcW w:w="3277" w:type="dxa"/>
            <w:vAlign w:val="center"/>
          </w:tcPr>
          <w:p w14:paraId="508D1936" w14:textId="357BB9AE" w:rsidR="003003C4" w:rsidRPr="00567FB3" w:rsidRDefault="003003C4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15A56"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  <w:r w:rsidR="003978D3">
              <w:rPr>
                <w:rFonts w:ascii="Arial" w:hAnsi="Arial" w:cs="Arial"/>
                <w:bCs/>
                <w:sz w:val="24"/>
                <w:szCs w:val="24"/>
                <w:lang w:val="pt-BR"/>
              </w:rPr>
              <w:t>9</w:t>
            </w:r>
            <w:r w:rsidRPr="00515A56">
              <w:rPr>
                <w:rFonts w:ascii="Arial" w:hAnsi="Arial" w:cs="Arial"/>
                <w:bCs/>
                <w:sz w:val="24"/>
                <w:szCs w:val="24"/>
                <w:lang w:val="pt-BR"/>
              </w:rPr>
              <w:t>/1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Pr="00515A56">
              <w:rPr>
                <w:rFonts w:ascii="Arial" w:hAnsi="Arial" w:cs="Arial"/>
                <w:bCs/>
                <w:sz w:val="24"/>
                <w:szCs w:val="24"/>
                <w:lang w:val="pt-BR"/>
              </w:rPr>
              <w:t>/2022</w:t>
            </w:r>
          </w:p>
        </w:tc>
      </w:tr>
    </w:tbl>
    <w:p w14:paraId="1E0E4712" w14:textId="69045302" w:rsidR="005E5A15" w:rsidRDefault="005E5A15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65F17427" w14:textId="7B01E2BE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1264866B" w14:textId="35855FDC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58BB3C1C" w14:textId="21FDD910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227CFAF4" w14:textId="2FB428B3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2D8A2E80" w14:textId="2926A551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4AA0CC79" w14:textId="15D112B4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10C74794" w14:textId="4811B77B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6AB8C4CB" w14:textId="4D629B27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5AE7073A" w14:textId="6C0D10A9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4C45265E" w14:textId="13DDD179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3FB9C2F5" w14:textId="54790D17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42F80E43" w14:textId="4147F130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7FFC97E6" w14:textId="185C4E1D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282D763E" w14:textId="731DFBD7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605366B5" w14:textId="7A98147A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37568DA6" w14:textId="0E84E091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1AA7C430" w14:textId="311E310B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6E4C3109" w14:textId="7C020F64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76156988" w14:textId="2E7E9080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487A4F59" w14:textId="1742E2CD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7C03814D" w14:textId="2D8454F8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48BC7A72" w14:textId="01B244C7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2F054635" w14:textId="786336C5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11391A68" w14:textId="56B6BE8E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5DA418E5" w14:textId="7B5BEB1F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18436280" w14:textId="77777777" w:rsidR="00E2603D" w:rsidRPr="008C1186" w:rsidRDefault="00E2603D" w:rsidP="00E2603D">
      <w:pPr>
        <w:spacing w:line="221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sz w:val="52"/>
          <w:lang w:val="pt-BR"/>
        </w:rPr>
        <w:lastRenderedPageBreak/>
        <w:t>Visualizar Viabilidade</w:t>
      </w:r>
    </w:p>
    <w:p w14:paraId="6C268065" w14:textId="77777777" w:rsidR="00E2603D" w:rsidRPr="008C1186" w:rsidRDefault="00E2603D" w:rsidP="00E2603D">
      <w:pPr>
        <w:spacing w:line="259" w:lineRule="auto"/>
        <w:ind w:left="689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tbl>
      <w:tblPr>
        <w:tblStyle w:val="TableGrid"/>
        <w:tblW w:w="9022" w:type="dxa"/>
        <w:tblInd w:w="6" w:type="dxa"/>
        <w:tblCellMar>
          <w:left w:w="112" w:type="dxa"/>
          <w:right w:w="96" w:type="dxa"/>
        </w:tblCellMar>
        <w:tblLook w:val="04A0" w:firstRow="1" w:lastRow="0" w:firstColumn="1" w:lastColumn="0" w:noHBand="0" w:noVBand="1"/>
      </w:tblPr>
      <w:tblGrid>
        <w:gridCol w:w="1606"/>
        <w:gridCol w:w="1109"/>
        <w:gridCol w:w="4600"/>
        <w:gridCol w:w="1707"/>
      </w:tblGrid>
      <w:tr w:rsidR="00E2603D" w:rsidRPr="008C1186" w14:paraId="30D20F22" w14:textId="77777777" w:rsidTr="00056CC5">
        <w:trPr>
          <w:trHeight w:val="540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14:paraId="1C188FDD" w14:textId="77777777" w:rsidR="00E2603D" w:rsidRPr="008C1186" w:rsidRDefault="00E2603D" w:rsidP="00056CC5">
            <w:pPr>
              <w:spacing w:line="259" w:lineRule="auto"/>
              <w:ind w:right="21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color w:val="EFEFEF"/>
                <w:lang w:val="pt-BR"/>
              </w:rPr>
              <w:t xml:space="preserve">Data 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14:paraId="7553DDC9" w14:textId="77777777" w:rsidR="00E2603D" w:rsidRPr="008C1186" w:rsidRDefault="00E2603D" w:rsidP="00056CC5">
            <w:pPr>
              <w:spacing w:line="259" w:lineRule="auto"/>
              <w:ind w:left="60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color w:val="EFEFEF"/>
                <w:lang w:val="pt-BR"/>
              </w:rPr>
              <w:t xml:space="preserve">Versão 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14:paraId="2D705351" w14:textId="77777777" w:rsidR="00E2603D" w:rsidRPr="008C1186" w:rsidRDefault="00E2603D" w:rsidP="00056CC5">
            <w:pPr>
              <w:spacing w:line="259" w:lineRule="auto"/>
              <w:ind w:right="23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color w:val="EFEFEF"/>
                <w:lang w:val="pt-BR"/>
              </w:rPr>
              <w:t xml:space="preserve">Descrição 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14:paraId="49392876" w14:textId="77777777" w:rsidR="00E2603D" w:rsidRPr="008C1186" w:rsidRDefault="00E2603D" w:rsidP="00056CC5">
            <w:pPr>
              <w:spacing w:line="259" w:lineRule="auto"/>
              <w:ind w:right="36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color w:val="EFEFEF"/>
                <w:lang w:val="pt-BR"/>
              </w:rPr>
              <w:t xml:space="preserve">Autor(es) </w:t>
            </w:r>
          </w:p>
        </w:tc>
      </w:tr>
      <w:tr w:rsidR="00E2603D" w:rsidRPr="008C1186" w14:paraId="33BCDB89" w14:textId="77777777" w:rsidTr="00056CC5">
        <w:trPr>
          <w:trHeight w:val="856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B6425" w14:textId="5E41E6C7" w:rsidR="00E2603D" w:rsidRPr="008C1186" w:rsidRDefault="00E2603D" w:rsidP="00056CC5">
            <w:pPr>
              <w:spacing w:line="259" w:lineRule="auto"/>
              <w:ind w:left="32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2</w:t>
            </w:r>
            <w:r w:rsidR="003978D3">
              <w:rPr>
                <w:rFonts w:ascii="Arial" w:hAnsi="Arial" w:cs="Arial"/>
                <w:lang w:val="pt-BR"/>
              </w:rPr>
              <w:t>9</w:t>
            </w:r>
            <w:r w:rsidRPr="008C1186">
              <w:rPr>
                <w:rFonts w:ascii="Arial" w:hAnsi="Arial" w:cs="Arial"/>
                <w:lang w:val="pt-BR"/>
              </w:rPr>
              <w:t>/1</w:t>
            </w:r>
            <w:r w:rsidR="00A27857">
              <w:rPr>
                <w:rFonts w:ascii="Arial" w:hAnsi="Arial" w:cs="Arial"/>
                <w:lang w:val="pt-BR"/>
              </w:rPr>
              <w:t>1</w:t>
            </w:r>
            <w:r w:rsidRPr="008C1186">
              <w:rPr>
                <w:rFonts w:ascii="Arial" w:hAnsi="Arial" w:cs="Arial"/>
                <w:lang w:val="pt-BR"/>
              </w:rPr>
              <w:t>/2022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D9C49" w14:textId="77777777" w:rsidR="00E2603D" w:rsidRPr="008C1186" w:rsidRDefault="00E2603D" w:rsidP="00056CC5">
            <w:pPr>
              <w:spacing w:line="259" w:lineRule="auto"/>
              <w:ind w:right="37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1.0 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162E0" w14:textId="77777777" w:rsidR="00E2603D" w:rsidRPr="008C1186" w:rsidRDefault="00E2603D" w:rsidP="00056CC5">
            <w:pPr>
              <w:spacing w:line="259" w:lineRule="auto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Especificar etapas, fluxo de eventos, cenários e casos de teste.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B1AB8" w14:textId="5E620EEA" w:rsidR="00E2603D" w:rsidRPr="008C1186" w:rsidRDefault="00A27857" w:rsidP="00056CC5">
            <w:pPr>
              <w:spacing w:line="259" w:lineRule="auto"/>
              <w:ind w:right="42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Daniel Rusch</w:t>
            </w:r>
          </w:p>
        </w:tc>
      </w:tr>
    </w:tbl>
    <w:p w14:paraId="6F3EF6AD" w14:textId="2C69BF8D" w:rsidR="00E2603D" w:rsidRPr="008C1186" w:rsidRDefault="00E2603D" w:rsidP="00E2603D">
      <w:pPr>
        <w:spacing w:after="580" w:line="259" w:lineRule="auto"/>
        <w:rPr>
          <w:rFonts w:ascii="Arial" w:hAnsi="Arial" w:cs="Arial"/>
          <w:lang w:val="pt-BR"/>
        </w:rPr>
      </w:pPr>
    </w:p>
    <w:p w14:paraId="5D8A37DE" w14:textId="77777777" w:rsidR="00E2603D" w:rsidRPr="008C1186" w:rsidRDefault="00E2603D" w:rsidP="00E2603D">
      <w:pPr>
        <w:spacing w:line="259" w:lineRule="auto"/>
        <w:rPr>
          <w:rFonts w:ascii="Arial" w:hAnsi="Arial" w:cs="Arial"/>
          <w:sz w:val="40"/>
          <w:lang w:val="pt-BR"/>
        </w:rPr>
      </w:pPr>
      <w:r w:rsidRPr="008C1186">
        <w:rPr>
          <w:rFonts w:ascii="Arial" w:hAnsi="Arial" w:cs="Arial"/>
          <w:sz w:val="40"/>
          <w:lang w:val="pt-BR"/>
        </w:rPr>
        <w:t>Caso de Uso:  Visualizar Viabilidade</w:t>
      </w:r>
    </w:p>
    <w:p w14:paraId="1A8E2494" w14:textId="77777777" w:rsidR="00E2603D" w:rsidRPr="008C1186" w:rsidRDefault="00E2603D" w:rsidP="00E2603D">
      <w:pPr>
        <w:spacing w:line="259" w:lineRule="auto"/>
        <w:rPr>
          <w:rFonts w:ascii="Arial" w:hAnsi="Arial" w:cs="Arial"/>
          <w:sz w:val="40"/>
          <w:lang w:val="pt-BR"/>
        </w:rPr>
      </w:pPr>
    </w:p>
    <w:p w14:paraId="5A1E0EF1" w14:textId="77777777" w:rsidR="00E2603D" w:rsidRPr="008C1186" w:rsidRDefault="00E2603D" w:rsidP="00E2603D">
      <w:pPr>
        <w:widowControl/>
        <w:numPr>
          <w:ilvl w:val="0"/>
          <w:numId w:val="31"/>
        </w:numPr>
        <w:spacing w:after="7" w:line="264" w:lineRule="auto"/>
        <w:ind w:hanging="360"/>
        <w:rPr>
          <w:rFonts w:ascii="Arial" w:hAnsi="Arial" w:cs="Arial"/>
          <w:lang w:val="pt-BR"/>
        </w:rPr>
      </w:pPr>
      <w:bookmarkStart w:id="35" w:name="_Hlk120642972"/>
      <w:bookmarkStart w:id="36" w:name="_Hlk120644715"/>
      <w:r w:rsidRPr="008C1186">
        <w:rPr>
          <w:rFonts w:ascii="Arial" w:hAnsi="Arial" w:cs="Arial"/>
          <w:lang w:val="pt-BR"/>
        </w:rPr>
        <w:t xml:space="preserve">Fluxo básico: </w:t>
      </w:r>
    </w:p>
    <w:p w14:paraId="4E3010D6" w14:textId="7FBE6BE7" w:rsidR="00E2603D" w:rsidRPr="00A27857" w:rsidRDefault="00E2603D" w:rsidP="00A27857">
      <w:pPr>
        <w:pStyle w:val="PargrafodaLista"/>
        <w:widowControl/>
        <w:numPr>
          <w:ilvl w:val="0"/>
          <w:numId w:val="33"/>
        </w:numPr>
        <w:spacing w:after="7" w:line="264" w:lineRule="auto"/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FB1 - O usuário abre </w:t>
      </w:r>
      <w:r w:rsidR="00E53266">
        <w:rPr>
          <w:rFonts w:ascii="Arial" w:hAnsi="Arial" w:cs="Arial"/>
          <w:lang w:val="pt-BR"/>
        </w:rPr>
        <w:t>o</w:t>
      </w:r>
      <w:r w:rsidRPr="00A27857">
        <w:rPr>
          <w:rFonts w:ascii="Arial" w:hAnsi="Arial" w:cs="Arial"/>
          <w:lang w:val="pt-BR"/>
        </w:rPr>
        <w:t xml:space="preserve"> site; </w:t>
      </w:r>
    </w:p>
    <w:p w14:paraId="78A0F1E5" w14:textId="4898DDC6" w:rsidR="00E2603D" w:rsidRPr="00805319" w:rsidRDefault="00E2603D" w:rsidP="00805319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FB2 - O usuário </w:t>
      </w:r>
      <w:r w:rsidR="00E53266">
        <w:rPr>
          <w:rFonts w:ascii="Arial" w:hAnsi="Arial" w:cs="Arial"/>
          <w:lang w:val="pt-BR"/>
        </w:rPr>
        <w:t>efetua</w:t>
      </w:r>
      <w:r w:rsidRPr="00A27857">
        <w:rPr>
          <w:rFonts w:ascii="Arial" w:hAnsi="Arial" w:cs="Arial"/>
          <w:lang w:val="pt-BR"/>
        </w:rPr>
        <w:t xml:space="preserve"> </w:t>
      </w:r>
      <w:r w:rsidR="004F6686" w:rsidRPr="00A27857">
        <w:rPr>
          <w:rFonts w:ascii="Arial" w:hAnsi="Arial" w:cs="Arial"/>
          <w:lang w:val="pt-BR"/>
        </w:rPr>
        <w:t>uma</w:t>
      </w:r>
      <w:r w:rsidRPr="00A27857">
        <w:rPr>
          <w:rFonts w:ascii="Arial" w:hAnsi="Arial" w:cs="Arial"/>
          <w:lang w:val="pt-BR"/>
        </w:rPr>
        <w:t xml:space="preserve"> pesquisa; </w:t>
      </w:r>
    </w:p>
    <w:p w14:paraId="730F1D8B" w14:textId="77777777" w:rsidR="00A27857" w:rsidRDefault="00E2603D" w:rsidP="00A27857">
      <w:pPr>
        <w:widowControl/>
        <w:numPr>
          <w:ilvl w:val="0"/>
          <w:numId w:val="31"/>
        </w:numPr>
        <w:spacing w:after="7" w:line="264" w:lineRule="auto"/>
        <w:ind w:hanging="360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Fluxo alternativo 1: </w:t>
      </w:r>
    </w:p>
    <w:p w14:paraId="3148DD33" w14:textId="69696F5F" w:rsidR="004F6686" w:rsidRPr="00A27857" w:rsidRDefault="004F6686" w:rsidP="00A27857">
      <w:pPr>
        <w:pStyle w:val="PargrafodaLista"/>
        <w:widowControl/>
        <w:numPr>
          <w:ilvl w:val="0"/>
          <w:numId w:val="34"/>
        </w:numPr>
        <w:spacing w:after="7" w:line="264" w:lineRule="auto"/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 1.1 - </w:t>
      </w:r>
      <w:r w:rsidR="00E53266" w:rsidRPr="00A27857">
        <w:rPr>
          <w:rFonts w:ascii="Arial" w:hAnsi="Arial" w:cs="Arial"/>
          <w:lang w:val="pt-BR"/>
        </w:rPr>
        <w:t xml:space="preserve">O usuário abre </w:t>
      </w:r>
      <w:r w:rsidR="00E53266">
        <w:rPr>
          <w:rFonts w:ascii="Arial" w:hAnsi="Arial" w:cs="Arial"/>
          <w:lang w:val="pt-BR"/>
        </w:rPr>
        <w:t>o</w:t>
      </w:r>
      <w:r w:rsidR="00E53266" w:rsidRPr="00A27857">
        <w:rPr>
          <w:rFonts w:ascii="Arial" w:hAnsi="Arial" w:cs="Arial"/>
          <w:lang w:val="pt-BR"/>
        </w:rPr>
        <w:t xml:space="preserve"> site;</w:t>
      </w:r>
    </w:p>
    <w:p w14:paraId="535AAB7E" w14:textId="62BD7761" w:rsidR="004F6686" w:rsidRPr="00A27857" w:rsidRDefault="004F6686" w:rsidP="00A27857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 1.2 - </w:t>
      </w:r>
      <w:r w:rsidR="0089631D" w:rsidRPr="00A27857">
        <w:rPr>
          <w:rFonts w:ascii="Arial" w:hAnsi="Arial" w:cs="Arial"/>
          <w:lang w:val="pt-BR"/>
        </w:rPr>
        <w:t xml:space="preserve">O usuário visualiza todos os itens presentes </w:t>
      </w:r>
      <w:r w:rsidR="003978D3">
        <w:rPr>
          <w:rFonts w:ascii="Arial" w:hAnsi="Arial" w:cs="Arial"/>
          <w:lang w:val="pt-BR"/>
        </w:rPr>
        <w:t>no site</w:t>
      </w:r>
      <w:r w:rsidR="0089631D" w:rsidRPr="00A27857">
        <w:rPr>
          <w:rFonts w:ascii="Arial" w:hAnsi="Arial" w:cs="Arial"/>
          <w:lang w:val="pt-BR"/>
        </w:rPr>
        <w:t>;</w:t>
      </w:r>
    </w:p>
    <w:p w14:paraId="524A0502" w14:textId="1999AB7E" w:rsidR="004F6686" w:rsidRPr="00A27857" w:rsidRDefault="004F6686" w:rsidP="00A27857">
      <w:pPr>
        <w:pStyle w:val="PargrafodaLista"/>
        <w:numPr>
          <w:ilvl w:val="0"/>
          <w:numId w:val="34"/>
        </w:numPr>
        <w:rPr>
          <w:rFonts w:ascii="Arial" w:hAnsi="Arial" w:cs="Arial"/>
          <w:u w:val="single"/>
          <w:lang w:val="pt-BR"/>
        </w:rPr>
      </w:pPr>
      <w:r w:rsidRPr="00A27857">
        <w:rPr>
          <w:rFonts w:ascii="Arial" w:hAnsi="Arial" w:cs="Arial"/>
          <w:lang w:val="pt-BR"/>
        </w:rPr>
        <w:t xml:space="preserve">FB 1.5 - </w:t>
      </w:r>
      <w:r w:rsidR="00E53266" w:rsidRPr="00A27857">
        <w:rPr>
          <w:rFonts w:ascii="Arial" w:hAnsi="Arial" w:cs="Arial"/>
          <w:lang w:val="pt-BR"/>
        </w:rPr>
        <w:t>O usuário decide efetuar o login</w:t>
      </w:r>
      <w:r w:rsidR="0089631D" w:rsidRPr="00A27857">
        <w:rPr>
          <w:rFonts w:ascii="Arial" w:hAnsi="Arial" w:cs="Arial"/>
          <w:lang w:val="pt-BR"/>
        </w:rPr>
        <w:t>;</w:t>
      </w:r>
    </w:p>
    <w:bookmarkEnd w:id="35"/>
    <w:bookmarkEnd w:id="36"/>
    <w:p w14:paraId="11671578" w14:textId="77777777" w:rsidR="00E2603D" w:rsidRPr="008C1186" w:rsidRDefault="00E2603D" w:rsidP="00E2603D">
      <w:pPr>
        <w:spacing w:after="460" w:line="259" w:lineRule="auto"/>
        <w:rPr>
          <w:rFonts w:ascii="Arial" w:hAnsi="Arial" w:cs="Arial"/>
          <w:lang w:val="pt-BR"/>
        </w:rPr>
      </w:pPr>
    </w:p>
    <w:p w14:paraId="3AAF52FE" w14:textId="77777777" w:rsidR="00E2603D" w:rsidRPr="008C1186" w:rsidRDefault="00E2603D" w:rsidP="00E2603D">
      <w:pPr>
        <w:spacing w:after="44"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sz w:val="32"/>
          <w:lang w:val="pt-BR"/>
        </w:rPr>
        <w:t>1ª Etapa - Levantamento dos fluxos de eventos:</w:t>
      </w:r>
    </w:p>
    <w:p w14:paraId="730FAF2A" w14:textId="77777777" w:rsidR="00E2603D" w:rsidRPr="008C1186" w:rsidRDefault="00E2603D" w:rsidP="00E2603D">
      <w:pPr>
        <w:spacing w:after="10" w:line="259" w:lineRule="auto"/>
        <w:ind w:right="386"/>
        <w:jc w:val="right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noProof/>
          <w:lang w:val="pt-BR"/>
        </w:rPr>
        <w:drawing>
          <wp:inline distT="0" distB="0" distL="0" distR="0" wp14:anchorId="012546E6" wp14:editId="0E1D9DD4">
            <wp:extent cx="4748984" cy="3559359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984" cy="35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186">
        <w:rPr>
          <w:rFonts w:ascii="Arial" w:hAnsi="Arial" w:cs="Arial"/>
          <w:lang w:val="pt-BR"/>
        </w:rPr>
        <w:t xml:space="preserve"> </w:t>
      </w:r>
    </w:p>
    <w:p w14:paraId="3BBFD6BE" w14:textId="77777777" w:rsidR="00E2603D" w:rsidRPr="008C1186" w:rsidRDefault="00E2603D" w:rsidP="00E2603D">
      <w:pPr>
        <w:spacing w:after="460"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p w14:paraId="499E13DC" w14:textId="77777777" w:rsidR="00E2603D" w:rsidRPr="008C1186" w:rsidRDefault="00E2603D" w:rsidP="00E2603D">
      <w:pPr>
        <w:spacing w:after="44" w:line="259" w:lineRule="auto"/>
        <w:ind w:left="-5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sz w:val="32"/>
          <w:lang w:val="pt-BR"/>
        </w:rPr>
        <w:lastRenderedPageBreak/>
        <w:t>2ª Etapa - Definição dos cenários de teste:</w:t>
      </w:r>
    </w:p>
    <w:p w14:paraId="506CBAC9" w14:textId="77777777" w:rsidR="00E2603D" w:rsidRPr="008C1186" w:rsidRDefault="00E2603D" w:rsidP="00E2603D">
      <w:pPr>
        <w:spacing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tbl>
      <w:tblPr>
        <w:tblStyle w:val="TableGrid"/>
        <w:tblW w:w="4616" w:type="dxa"/>
        <w:tblInd w:w="219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5"/>
        <w:gridCol w:w="2531"/>
      </w:tblGrid>
      <w:tr w:rsidR="00E2603D" w:rsidRPr="008C1186" w14:paraId="1E6AA4E3" w14:textId="77777777" w:rsidTr="00E53266">
        <w:trPr>
          <w:trHeight w:val="49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76467F04" w14:textId="77777777" w:rsidR="00E2603D" w:rsidRPr="00E53266" w:rsidRDefault="00E2603D" w:rsidP="00056CC5">
            <w:pPr>
              <w:spacing w:line="259" w:lineRule="auto"/>
              <w:ind w:right="13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 xml:space="preserve">CENÁRIO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0983C008" w14:textId="77777777" w:rsidR="00E2603D" w:rsidRPr="00E53266" w:rsidRDefault="00E2603D" w:rsidP="00056CC5">
            <w:pPr>
              <w:spacing w:line="259" w:lineRule="auto"/>
              <w:ind w:right="14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 xml:space="preserve">FLUXO </w:t>
            </w:r>
          </w:p>
        </w:tc>
      </w:tr>
      <w:tr w:rsidR="00E2603D" w:rsidRPr="008C1186" w14:paraId="390EC789" w14:textId="77777777" w:rsidTr="00056CC5">
        <w:trPr>
          <w:trHeight w:val="496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451DB" w14:textId="77777777" w:rsidR="00E2603D" w:rsidRPr="008C1186" w:rsidRDefault="00E2603D" w:rsidP="00056CC5">
            <w:pPr>
              <w:spacing w:line="259" w:lineRule="auto"/>
              <w:ind w:right="28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Cenário 1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54401" w14:textId="77777777" w:rsidR="00E2603D" w:rsidRPr="008C1186" w:rsidRDefault="00E2603D" w:rsidP="00056CC5">
            <w:pPr>
              <w:spacing w:line="259" w:lineRule="auto"/>
              <w:ind w:right="3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FB1 – FB7</w:t>
            </w:r>
          </w:p>
        </w:tc>
      </w:tr>
      <w:tr w:rsidR="00E2603D" w:rsidRPr="008C1186" w14:paraId="3A0434EE" w14:textId="77777777" w:rsidTr="00056CC5">
        <w:trPr>
          <w:trHeight w:val="49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99F33" w14:textId="77777777" w:rsidR="00E2603D" w:rsidRPr="008C1186" w:rsidRDefault="00E2603D" w:rsidP="00056CC5">
            <w:pPr>
              <w:spacing w:line="259" w:lineRule="auto"/>
              <w:ind w:right="28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Cenário 2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D257F" w14:textId="77777777" w:rsidR="00E2603D" w:rsidRPr="008C1186" w:rsidRDefault="00E2603D" w:rsidP="00056CC5">
            <w:pPr>
              <w:spacing w:line="259" w:lineRule="auto"/>
              <w:ind w:right="25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FB5 / FA1.5</w:t>
            </w:r>
          </w:p>
        </w:tc>
      </w:tr>
      <w:tr w:rsidR="00E2603D" w:rsidRPr="008C1186" w14:paraId="4A9A892C" w14:textId="77777777" w:rsidTr="00056CC5">
        <w:trPr>
          <w:trHeight w:val="49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F665A" w14:textId="77777777" w:rsidR="00E2603D" w:rsidRPr="008C1186" w:rsidRDefault="00E2603D" w:rsidP="00056CC5">
            <w:pPr>
              <w:spacing w:line="259" w:lineRule="auto"/>
              <w:ind w:right="28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Cenário 3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66702" w14:textId="77777777" w:rsidR="00E2603D" w:rsidRPr="008C1186" w:rsidRDefault="00E2603D" w:rsidP="00056CC5">
            <w:pPr>
              <w:spacing w:line="259" w:lineRule="auto"/>
              <w:ind w:right="10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FB5 / FA2.4</w:t>
            </w:r>
          </w:p>
        </w:tc>
      </w:tr>
      <w:tr w:rsidR="00E2603D" w:rsidRPr="008C1186" w14:paraId="620B44B8" w14:textId="77777777" w:rsidTr="00056CC5">
        <w:trPr>
          <w:trHeight w:val="49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D47D6" w14:textId="77777777" w:rsidR="00E2603D" w:rsidRPr="008C1186" w:rsidRDefault="00E2603D" w:rsidP="00056CC5">
            <w:pPr>
              <w:spacing w:line="259" w:lineRule="auto"/>
              <w:ind w:right="28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Cenário 4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990F8" w14:textId="77777777" w:rsidR="00E2603D" w:rsidRPr="008C1186" w:rsidRDefault="00E2603D" w:rsidP="00056CC5">
            <w:pPr>
              <w:spacing w:line="259" w:lineRule="auto"/>
              <w:ind w:right="30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FE </w:t>
            </w:r>
          </w:p>
        </w:tc>
      </w:tr>
    </w:tbl>
    <w:p w14:paraId="3F98665C" w14:textId="1A7CFF50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</w:p>
    <w:p w14:paraId="7328B1CE" w14:textId="7BA9CDCF" w:rsidR="00E2603D" w:rsidRPr="008C1186" w:rsidRDefault="00E2603D" w:rsidP="00805319">
      <w:pPr>
        <w:spacing w:after="10"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b/>
          <w:lang w:val="pt-BR"/>
        </w:rPr>
        <w:t xml:space="preserve"> </w:t>
      </w:r>
    </w:p>
    <w:p w14:paraId="7B3A10E9" w14:textId="77777777" w:rsidR="00E2603D" w:rsidRPr="008C1186" w:rsidRDefault="00E2603D" w:rsidP="00E2603D">
      <w:pPr>
        <w:tabs>
          <w:tab w:val="center" w:pos="6222"/>
        </w:tabs>
        <w:spacing w:after="44" w:line="259" w:lineRule="auto"/>
        <w:ind w:left="-15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sz w:val="32"/>
          <w:lang w:val="pt-BR"/>
        </w:rPr>
        <w:t>3ª Etapa - Definição da tabela de casos de teste:</w:t>
      </w:r>
    </w:p>
    <w:p w14:paraId="7DA7BC31" w14:textId="77777777" w:rsidR="00E2603D" w:rsidRPr="008C1186" w:rsidRDefault="00E2603D" w:rsidP="00E2603D">
      <w:pPr>
        <w:spacing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tbl>
      <w:tblPr>
        <w:tblStyle w:val="TableGrid"/>
        <w:tblW w:w="9484" w:type="dxa"/>
        <w:tblInd w:w="6" w:type="dxa"/>
        <w:tblCellMar>
          <w:left w:w="112" w:type="dxa"/>
          <w:right w:w="50" w:type="dxa"/>
        </w:tblCellMar>
        <w:tblLook w:val="04A0" w:firstRow="1" w:lastRow="0" w:firstColumn="1" w:lastColumn="0" w:noHBand="0" w:noVBand="1"/>
      </w:tblPr>
      <w:tblGrid>
        <w:gridCol w:w="1960"/>
        <w:gridCol w:w="1983"/>
        <w:gridCol w:w="1888"/>
        <w:gridCol w:w="3653"/>
      </w:tblGrid>
      <w:tr w:rsidR="00E2603D" w:rsidRPr="008C1186" w14:paraId="187727CA" w14:textId="77777777" w:rsidTr="00805319">
        <w:trPr>
          <w:trHeight w:val="495"/>
        </w:trPr>
        <w:tc>
          <w:tcPr>
            <w:tcW w:w="1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26EBA641" w14:textId="180EBDDF" w:rsidR="00E2603D" w:rsidRPr="00E53266" w:rsidRDefault="00E2603D" w:rsidP="00E53266">
            <w:pPr>
              <w:spacing w:line="259" w:lineRule="auto"/>
              <w:ind w:left="2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>Cenário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3955C83B" w14:textId="0896DF52" w:rsidR="00E2603D" w:rsidRPr="00E53266" w:rsidRDefault="00E2603D" w:rsidP="00E53266">
            <w:pPr>
              <w:spacing w:line="259" w:lineRule="auto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>Caso de Teste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2AEF5740" w14:textId="77777777" w:rsidR="00E2603D" w:rsidRPr="00E53266" w:rsidRDefault="00E2603D" w:rsidP="00E53266">
            <w:pPr>
              <w:spacing w:line="259" w:lineRule="auto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>Entradas/Saídas</w:t>
            </w:r>
          </w:p>
        </w:tc>
        <w:tc>
          <w:tcPr>
            <w:tcW w:w="3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3AF30798" w14:textId="1F01EEF5" w:rsidR="00E2603D" w:rsidRPr="00E53266" w:rsidRDefault="00E2603D" w:rsidP="00E53266">
            <w:pPr>
              <w:spacing w:line="259" w:lineRule="auto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>Resultados Esperados</w:t>
            </w:r>
          </w:p>
        </w:tc>
      </w:tr>
      <w:tr w:rsidR="00E2603D" w:rsidRPr="003978D3" w14:paraId="2A77DD3A" w14:textId="77777777" w:rsidTr="00805319">
        <w:trPr>
          <w:trHeight w:val="1576"/>
        </w:trPr>
        <w:tc>
          <w:tcPr>
            <w:tcW w:w="19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E347E" w14:textId="28390040" w:rsidR="00E2603D" w:rsidRPr="008C1186" w:rsidRDefault="00E2603D" w:rsidP="00E53266">
            <w:pPr>
              <w:spacing w:line="259" w:lineRule="auto"/>
              <w:ind w:left="2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Cenário 1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0A3E3" w14:textId="071C9034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CT1 – O usuário abre a página</w:t>
            </w:r>
            <w:r w:rsidR="00A567D2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BF456" w14:textId="4F19DA01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Novo </w:t>
            </w:r>
            <w:r w:rsidR="00E53266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3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95BEA" w14:textId="2DCD3833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Exibir site por completo mostrando todas as informações.</w:t>
            </w:r>
          </w:p>
        </w:tc>
      </w:tr>
      <w:tr w:rsidR="00805319" w:rsidRPr="003978D3" w14:paraId="2BCFC8A4" w14:textId="77777777" w:rsidTr="00805319">
        <w:trPr>
          <w:trHeight w:val="346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EBCE8" w14:textId="77777777" w:rsidR="00805319" w:rsidRPr="008C1186" w:rsidRDefault="00805319" w:rsidP="00E53266">
            <w:pPr>
              <w:spacing w:after="160" w:line="259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1EB05" w14:textId="51296185" w:rsidR="00805319" w:rsidRPr="008C1186" w:rsidRDefault="00805319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CT2 – Pesquisa de </w:t>
            </w:r>
            <w:r>
              <w:rPr>
                <w:rFonts w:ascii="Arial" w:hAnsi="Arial" w:cs="Arial"/>
                <w:lang w:val="pt-BR"/>
              </w:rPr>
              <w:t>item.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1F762" w14:textId="77777777" w:rsidR="00805319" w:rsidRPr="008C1186" w:rsidRDefault="00805319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Inserido dado que será usado para pesquisa</w:t>
            </w:r>
          </w:p>
        </w:tc>
        <w:tc>
          <w:tcPr>
            <w:tcW w:w="3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C38E7" w14:textId="3D1EF06A" w:rsidR="00805319" w:rsidRPr="008C1186" w:rsidRDefault="00805319" w:rsidP="00E53266">
            <w:pPr>
              <w:spacing w:line="259" w:lineRule="auto"/>
              <w:ind w:right="32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Exibir resultado condizente com a pesquisa feita pelo usuário.</w:t>
            </w:r>
          </w:p>
        </w:tc>
      </w:tr>
      <w:tr w:rsidR="00805319" w:rsidRPr="003978D3" w14:paraId="6FB91F97" w14:textId="77777777" w:rsidTr="00805319">
        <w:trPr>
          <w:trHeight w:val="143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E6176" w14:textId="638393AA" w:rsidR="00805319" w:rsidRPr="008C1186" w:rsidRDefault="00805319" w:rsidP="00805319">
            <w:pPr>
              <w:spacing w:after="160" w:line="259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Fluxo alternativo 1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DE554" w14:textId="30918019" w:rsidR="00805319" w:rsidRPr="008C1186" w:rsidRDefault="00805319" w:rsidP="00805319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CT</w:t>
            </w:r>
            <w:r>
              <w:rPr>
                <w:rFonts w:ascii="Arial" w:hAnsi="Arial" w:cs="Arial"/>
                <w:lang w:val="pt-BR"/>
              </w:rPr>
              <w:t>4</w:t>
            </w:r>
            <w:r w:rsidRPr="008C1186">
              <w:rPr>
                <w:rFonts w:ascii="Arial" w:hAnsi="Arial" w:cs="Arial"/>
                <w:lang w:val="pt-BR"/>
              </w:rPr>
              <w:t xml:space="preserve"> –</w:t>
            </w:r>
            <w:r w:rsidRPr="008C1186">
              <w:rPr>
                <w:rFonts w:ascii="Arial" w:hAnsi="Arial" w:cs="Arial"/>
                <w:lang w:val="pt-BR"/>
              </w:rPr>
              <w:t xml:space="preserve"> </w:t>
            </w:r>
            <w:r w:rsidRPr="008C1186">
              <w:rPr>
                <w:rFonts w:ascii="Arial" w:hAnsi="Arial" w:cs="Arial"/>
                <w:lang w:val="pt-BR"/>
              </w:rPr>
              <w:t>O usuário abre a página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38BEC" w14:textId="755E693F" w:rsidR="00805319" w:rsidRPr="008C1186" w:rsidRDefault="00805319" w:rsidP="00805319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Novo </w:t>
            </w:r>
            <w:r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3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BD6B7" w14:textId="41F89783" w:rsidR="00805319" w:rsidRPr="008C1186" w:rsidRDefault="00805319" w:rsidP="00805319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Exibir site por completo mostrando todas as informações.</w:t>
            </w:r>
          </w:p>
        </w:tc>
      </w:tr>
      <w:tr w:rsidR="00805319" w:rsidRPr="003978D3" w14:paraId="57B2379C" w14:textId="77777777" w:rsidTr="00805319">
        <w:trPr>
          <w:trHeight w:val="288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CEF44" w14:textId="77777777" w:rsidR="00805319" w:rsidRPr="008C1186" w:rsidRDefault="00805319" w:rsidP="00805319">
            <w:pPr>
              <w:spacing w:after="160" w:line="259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3FB38" w14:textId="6A1ED888" w:rsidR="00805319" w:rsidRPr="008C1186" w:rsidRDefault="00805319" w:rsidP="00805319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CT</w:t>
            </w:r>
            <w:r>
              <w:rPr>
                <w:rFonts w:ascii="Arial" w:hAnsi="Arial" w:cs="Arial"/>
                <w:lang w:val="pt-BR"/>
              </w:rPr>
              <w:t>5</w:t>
            </w:r>
            <w:r w:rsidRPr="008C1186">
              <w:rPr>
                <w:rFonts w:ascii="Arial" w:hAnsi="Arial" w:cs="Arial"/>
                <w:lang w:val="pt-BR"/>
              </w:rPr>
              <w:t xml:space="preserve"> –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93BF5" w14:textId="051AE89A" w:rsidR="00805319" w:rsidRPr="008C1186" w:rsidRDefault="00805319" w:rsidP="00805319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A27857">
              <w:rPr>
                <w:rFonts w:ascii="Arial" w:hAnsi="Arial" w:cs="Arial"/>
                <w:lang w:val="pt-BR"/>
              </w:rPr>
              <w:t xml:space="preserve">O usuário visualiza todos os itens presentes </w:t>
            </w:r>
            <w:r>
              <w:rPr>
                <w:rFonts w:ascii="Arial" w:hAnsi="Arial" w:cs="Arial"/>
                <w:lang w:val="pt-BR"/>
              </w:rPr>
              <w:t>no site</w:t>
            </w:r>
          </w:p>
        </w:tc>
        <w:tc>
          <w:tcPr>
            <w:tcW w:w="3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DEAB6" w14:textId="44D20E95" w:rsidR="00805319" w:rsidRPr="008C1186" w:rsidRDefault="00805319" w:rsidP="00805319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 navega por diversas opções do site sem efetuar pesquisa</w:t>
            </w:r>
          </w:p>
        </w:tc>
      </w:tr>
    </w:tbl>
    <w:p w14:paraId="1057ED9D" w14:textId="77777777" w:rsidR="00E2603D" w:rsidRPr="008C1186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  <w:lang w:val="pt-BR"/>
        </w:rPr>
      </w:pPr>
    </w:p>
    <w:sectPr w:rsidR="00E2603D" w:rsidRPr="008C1186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416C" w14:textId="77777777" w:rsidR="00471512" w:rsidRDefault="00471512">
      <w:pPr>
        <w:spacing w:line="240" w:lineRule="auto"/>
      </w:pPr>
      <w:r>
        <w:separator/>
      </w:r>
    </w:p>
  </w:endnote>
  <w:endnote w:type="continuationSeparator" w:id="0">
    <w:p w14:paraId="6B702E7C" w14:textId="77777777" w:rsidR="00471512" w:rsidRDefault="00471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4329E" w14:textId="77777777" w:rsidR="00471512" w:rsidRDefault="00471512">
      <w:pPr>
        <w:spacing w:line="240" w:lineRule="auto"/>
      </w:pPr>
      <w:r>
        <w:separator/>
      </w:r>
    </w:p>
  </w:footnote>
  <w:footnote w:type="continuationSeparator" w:id="0">
    <w:p w14:paraId="3FFB26C9" w14:textId="77777777" w:rsidR="00471512" w:rsidRDefault="004715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4229D"/>
    <w:multiLevelType w:val="hybridMultilevel"/>
    <w:tmpl w:val="1A36E5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8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 w15:restartNumberingAfterBreak="0">
    <w:nsid w:val="3A371457"/>
    <w:multiLevelType w:val="hybridMultilevel"/>
    <w:tmpl w:val="1FC06A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6" w15:restartNumberingAfterBreak="0">
    <w:nsid w:val="5DBC420A"/>
    <w:multiLevelType w:val="hybridMultilevel"/>
    <w:tmpl w:val="7CF656C6"/>
    <w:lvl w:ilvl="0" w:tplc="572CC356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2E8FDC">
      <w:numFmt w:val="taiwaneseCounting"/>
      <w:lvlText w:val="%2"/>
      <w:lvlJc w:val="left"/>
      <w:pPr>
        <w:ind w:left="1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E2B636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4CCEEE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2C812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60220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B2B978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C04E8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47AF8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7C5977"/>
    <w:multiLevelType w:val="hybridMultilevel"/>
    <w:tmpl w:val="FBE8B5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7848CC"/>
    <w:multiLevelType w:val="hybridMultilevel"/>
    <w:tmpl w:val="DA0CA57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9" w15:restartNumberingAfterBreak="0">
    <w:nsid w:val="7A683789"/>
    <w:multiLevelType w:val="hybridMultilevel"/>
    <w:tmpl w:val="F9BE7F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92CCA"/>
    <w:multiLevelType w:val="hybridMultilevel"/>
    <w:tmpl w:val="E61AEFE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 w16cid:durableId="89475736">
    <w:abstractNumId w:val="0"/>
  </w:num>
  <w:num w:numId="2" w16cid:durableId="1271279088">
    <w:abstractNumId w:val="0"/>
  </w:num>
  <w:num w:numId="3" w16cid:durableId="990913243">
    <w:abstractNumId w:val="0"/>
  </w:num>
  <w:num w:numId="4" w16cid:durableId="1491872178">
    <w:abstractNumId w:val="0"/>
  </w:num>
  <w:num w:numId="5" w16cid:durableId="2046246812">
    <w:abstractNumId w:val="5"/>
  </w:num>
  <w:num w:numId="6" w16cid:durableId="832449709">
    <w:abstractNumId w:val="4"/>
  </w:num>
  <w:num w:numId="7" w16cid:durableId="32315999">
    <w:abstractNumId w:val="27"/>
  </w:num>
  <w:num w:numId="8" w16cid:durableId="1563055875">
    <w:abstractNumId w:val="21"/>
  </w:num>
  <w:num w:numId="9" w16cid:durableId="855971006">
    <w:abstractNumId w:val="3"/>
  </w:num>
  <w:num w:numId="10" w16cid:durableId="1898513308">
    <w:abstractNumId w:val="8"/>
  </w:num>
  <w:num w:numId="11" w16cid:durableId="490223092">
    <w:abstractNumId w:val="26"/>
  </w:num>
  <w:num w:numId="12" w16cid:durableId="1437941935">
    <w:abstractNumId w:val="10"/>
  </w:num>
  <w:num w:numId="13" w16cid:durableId="218788600">
    <w:abstractNumId w:val="6"/>
  </w:num>
  <w:num w:numId="14" w16cid:durableId="1745951507">
    <w:abstractNumId w:val="9"/>
  </w:num>
  <w:num w:numId="15" w16cid:durableId="1896502929">
    <w:abstractNumId w:val="22"/>
  </w:num>
  <w:num w:numId="16" w16cid:durableId="1807356789">
    <w:abstractNumId w:val="30"/>
  </w:num>
  <w:num w:numId="17" w16cid:durableId="881751353">
    <w:abstractNumId w:val="1"/>
  </w:num>
  <w:num w:numId="18" w16cid:durableId="709689469">
    <w:abstractNumId w:val="25"/>
  </w:num>
  <w:num w:numId="19" w16cid:durableId="1485507776">
    <w:abstractNumId w:val="20"/>
  </w:num>
  <w:num w:numId="20" w16cid:durableId="447548721">
    <w:abstractNumId w:val="13"/>
  </w:num>
  <w:num w:numId="21" w16cid:durableId="619992926">
    <w:abstractNumId w:val="32"/>
  </w:num>
  <w:num w:numId="22" w16cid:durableId="1195995529">
    <w:abstractNumId w:val="14"/>
  </w:num>
  <w:num w:numId="23" w16cid:durableId="1709259847">
    <w:abstractNumId w:val="15"/>
  </w:num>
  <w:num w:numId="24" w16cid:durableId="1947613904">
    <w:abstractNumId w:val="7"/>
  </w:num>
  <w:num w:numId="25" w16cid:durableId="1451777944">
    <w:abstractNumId w:val="28"/>
  </w:num>
  <w:num w:numId="26" w16cid:durableId="343754377">
    <w:abstractNumId w:val="23"/>
  </w:num>
  <w:num w:numId="27" w16cid:durableId="1366523193">
    <w:abstractNumId w:val="12"/>
  </w:num>
  <w:num w:numId="28" w16cid:durableId="806165657">
    <w:abstractNumId w:val="17"/>
  </w:num>
  <w:num w:numId="29" w16cid:durableId="574972294">
    <w:abstractNumId w:val="19"/>
  </w:num>
  <w:num w:numId="30" w16cid:durableId="1944801268">
    <w:abstractNumId w:val="29"/>
  </w:num>
  <w:num w:numId="31" w16cid:durableId="1068193292">
    <w:abstractNumId w:val="16"/>
  </w:num>
  <w:num w:numId="32" w16cid:durableId="272173143">
    <w:abstractNumId w:val="31"/>
  </w:num>
  <w:num w:numId="33" w16cid:durableId="1144851426">
    <w:abstractNumId w:val="2"/>
  </w:num>
  <w:num w:numId="34" w16cid:durableId="247085051">
    <w:abstractNumId w:val="18"/>
  </w:num>
  <w:num w:numId="35" w16cid:durableId="2122408035">
    <w:abstractNumId w:val="24"/>
  </w:num>
  <w:num w:numId="36" w16cid:durableId="195174265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0261F4"/>
    <w:rsid w:val="000B7639"/>
    <w:rsid w:val="001471D4"/>
    <w:rsid w:val="00172733"/>
    <w:rsid w:val="0025058F"/>
    <w:rsid w:val="002E7CF9"/>
    <w:rsid w:val="002F2690"/>
    <w:rsid w:val="003003C4"/>
    <w:rsid w:val="00300E0A"/>
    <w:rsid w:val="003610EF"/>
    <w:rsid w:val="00392EFD"/>
    <w:rsid w:val="003978D3"/>
    <w:rsid w:val="00407F2C"/>
    <w:rsid w:val="00457E31"/>
    <w:rsid w:val="00471512"/>
    <w:rsid w:val="004A5750"/>
    <w:rsid w:val="004F6686"/>
    <w:rsid w:val="00567FB3"/>
    <w:rsid w:val="005717BF"/>
    <w:rsid w:val="005C1C94"/>
    <w:rsid w:val="005D583B"/>
    <w:rsid w:val="005E5A15"/>
    <w:rsid w:val="00656008"/>
    <w:rsid w:val="006F74B9"/>
    <w:rsid w:val="00702AB5"/>
    <w:rsid w:val="007375AA"/>
    <w:rsid w:val="007A72F3"/>
    <w:rsid w:val="007A7437"/>
    <w:rsid w:val="008038AE"/>
    <w:rsid w:val="00805319"/>
    <w:rsid w:val="0089631D"/>
    <w:rsid w:val="008B123E"/>
    <w:rsid w:val="008C1186"/>
    <w:rsid w:val="009D49E8"/>
    <w:rsid w:val="00A27857"/>
    <w:rsid w:val="00A567D2"/>
    <w:rsid w:val="00A74BDE"/>
    <w:rsid w:val="00A915B6"/>
    <w:rsid w:val="00AB3F38"/>
    <w:rsid w:val="00AD2759"/>
    <w:rsid w:val="00B2797F"/>
    <w:rsid w:val="00B343FF"/>
    <w:rsid w:val="00BC3081"/>
    <w:rsid w:val="00C94DE9"/>
    <w:rsid w:val="00CE6062"/>
    <w:rsid w:val="00CF4EFE"/>
    <w:rsid w:val="00D828B7"/>
    <w:rsid w:val="00E2603D"/>
    <w:rsid w:val="00E53266"/>
    <w:rsid w:val="00E84F17"/>
    <w:rsid w:val="00F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A5812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table" w:customStyle="1" w:styleId="TableGrid">
    <w:name w:val="TableGrid"/>
    <w:rsid w:val="00E2603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2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21</TotalTime>
  <Pages>10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E</cp:lastModifiedBy>
  <cp:revision>3</cp:revision>
  <cp:lastPrinted>2004-07-30T18:38:00Z</cp:lastPrinted>
  <dcterms:created xsi:type="dcterms:W3CDTF">2022-11-29T22:39:00Z</dcterms:created>
  <dcterms:modified xsi:type="dcterms:W3CDTF">2022-11-29T23:08:00Z</dcterms:modified>
</cp:coreProperties>
</file>